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09ED" w14:textId="7874ED3B" w:rsidR="005A59A2" w:rsidRPr="0081116D" w:rsidRDefault="0081116D" w:rsidP="00EC6067">
      <w:pPr>
        <w:pStyle w:val="Aufgabentext"/>
        <w:spacing w:before="120"/>
        <w:rPr>
          <w:b/>
          <w:bCs/>
          <w:u w:val="single"/>
        </w:rPr>
      </w:pPr>
      <w:r w:rsidRPr="0081116D">
        <w:rPr>
          <w:b/>
          <w:bCs/>
          <w:u w:val="single"/>
        </w:rPr>
        <w:t>Das Klassenkonzept</w:t>
      </w:r>
    </w:p>
    <w:p w14:paraId="2C1A3E61" w14:textId="79A15868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Entspricht eine Klasse eher einem Rezept oder einem Kuchen?</w:t>
      </w:r>
    </w:p>
    <w:p w14:paraId="3DC97F86" w14:textId="16C2BC84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Rezept</w:t>
      </w:r>
      <w:proofErr w:type="spellEnd"/>
      <w:r>
        <w:rPr>
          <w:lang w:val="en-GB"/>
        </w:rPr>
        <w:t>.</w:t>
      </w:r>
    </w:p>
    <w:p w14:paraId="05D7D899" w14:textId="47C6C0C3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Entspricht ein Objekt eher einem Rezept oder einem Kuchen?</w:t>
      </w:r>
    </w:p>
    <w:p w14:paraId="2EDDC425" w14:textId="1E96A1D5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Kuchen.</w:t>
      </w:r>
    </w:p>
    <w:p w14:paraId="449D1264" w14:textId="13CB2154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Sind Eigenschaften eines Objektes eher Nomen, Verben oder Adjektive?</w:t>
      </w:r>
    </w:p>
    <w:p w14:paraId="72CA48C9" w14:textId="095A86B5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Adjektive</w:t>
      </w:r>
      <w:proofErr w:type="spellEnd"/>
      <w:r>
        <w:rPr>
          <w:lang w:val="en-GB"/>
        </w:rPr>
        <w:t>.</w:t>
      </w:r>
    </w:p>
    <w:p w14:paraId="58D751A1" w14:textId="70EE9263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Sind Methoden einer Klasse eher Nomen, Verben oder Adjektive?</w:t>
      </w:r>
    </w:p>
    <w:p w14:paraId="0B72C87E" w14:textId="09C52264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Verben</w:t>
      </w:r>
      <w:proofErr w:type="spellEnd"/>
      <w:r>
        <w:rPr>
          <w:lang w:val="en-GB"/>
        </w:rPr>
        <w:t>.</w:t>
      </w:r>
    </w:p>
    <w:p w14:paraId="57637C62" w14:textId="6AC50C46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Ist der Klassenname eher ein Nomen, ein Verb oder ein Adjektiv?</w:t>
      </w:r>
    </w:p>
    <w:p w14:paraId="2474D13E" w14:textId="07D2F33E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rPr>
          <w:lang w:val="en-GB"/>
        </w:rPr>
        <w:t>Nomen</w:t>
      </w:r>
      <w:proofErr w:type="spellEnd"/>
    </w:p>
    <w:p w14:paraId="1EA78ED9" w14:textId="42CA36B0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Wie viele Objekte kann man mit Hilfe einer Klasse erzeugen?</w:t>
      </w:r>
    </w:p>
    <w:p w14:paraId="62A0DB5F" w14:textId="434ED095" w:rsidR="00EE08F1" w:rsidRPr="00E672E0" w:rsidRDefault="00EE08F1" w:rsidP="00EE08F1">
      <w:pPr>
        <w:pStyle w:val="Aufgabentext"/>
        <w:numPr>
          <w:ilvl w:val="1"/>
          <w:numId w:val="6"/>
        </w:numPr>
        <w:spacing w:before="120"/>
      </w:pPr>
      <w:r w:rsidRPr="00E672E0">
        <w:t>Logisch unbegrenzt viele, physisch durch Speicherplatz begrenzt.</w:t>
      </w:r>
    </w:p>
    <w:p w14:paraId="1D1FED1B" w14:textId="41A4B25B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Wie viele Klassen benötigt man, um ein Objekt zu erzeugen?</w:t>
      </w:r>
    </w:p>
    <w:p w14:paraId="665B18CF" w14:textId="3539D949" w:rsidR="00EE08F1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r>
        <w:rPr>
          <w:lang w:val="en-GB"/>
        </w:rPr>
        <w:t>1-n.</w:t>
      </w:r>
    </w:p>
    <w:p w14:paraId="5F3376EC" w14:textId="77777777" w:rsidR="00EE08F1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Wieso soll man Eigenschaften mit private deklarieren?</w:t>
      </w:r>
    </w:p>
    <w:p w14:paraId="6CD7E937" w14:textId="39FBCEDD" w:rsidR="0081116D" w:rsidRPr="0081116D" w:rsidRDefault="00EE08F1" w:rsidP="00EE08F1">
      <w:pPr>
        <w:pStyle w:val="Aufgabentext"/>
        <w:numPr>
          <w:ilvl w:val="1"/>
          <w:numId w:val="6"/>
        </w:numPr>
        <w:spacing w:before="120"/>
        <w:rPr>
          <w:lang w:val="en-GB"/>
        </w:rPr>
      </w:pPr>
      <w:proofErr w:type="spellStart"/>
      <w:r>
        <w:t>Encapsulation</w:t>
      </w:r>
      <w:proofErr w:type="spellEnd"/>
      <w:r>
        <w:t xml:space="preserve"> garantieren.</w:t>
      </w:r>
      <w:r w:rsidR="0081116D" w:rsidRPr="0081116D">
        <w:t xml:space="preserve"> </w:t>
      </w:r>
    </w:p>
    <w:p w14:paraId="321ADCF7" w14:textId="0C3BB7B9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Wo kann man die Eigenschaften einer Klasse überall verwenden?</w:t>
      </w:r>
    </w:p>
    <w:p w14:paraId="6A03F9F7" w14:textId="1EDF102F" w:rsidR="00EE08F1" w:rsidRPr="00E672E0" w:rsidRDefault="00EE08F1" w:rsidP="00EE08F1">
      <w:pPr>
        <w:pStyle w:val="Aufgabentext"/>
        <w:numPr>
          <w:ilvl w:val="1"/>
          <w:numId w:val="6"/>
        </w:numPr>
        <w:spacing w:before="120"/>
      </w:pPr>
      <w:r w:rsidRPr="00E672E0">
        <w:t xml:space="preserve">Wenn sie </w:t>
      </w:r>
      <w:proofErr w:type="spellStart"/>
      <w:r w:rsidRPr="00E672E0">
        <w:t>public</w:t>
      </w:r>
      <w:proofErr w:type="spellEnd"/>
      <w:r w:rsidRPr="00E672E0">
        <w:t xml:space="preserve"> deklariert wurde </w:t>
      </w:r>
      <w:proofErr w:type="spellStart"/>
      <w:r w:rsidRPr="00E672E0">
        <w:t>bzw</w:t>
      </w:r>
      <w:proofErr w:type="spellEnd"/>
      <w:r w:rsidRPr="00E672E0">
        <w:t xml:space="preserve"> in ihrem </w:t>
      </w:r>
      <w:proofErr w:type="spellStart"/>
      <w:r w:rsidRPr="00E672E0">
        <w:t>Scope</w:t>
      </w:r>
      <w:proofErr w:type="spellEnd"/>
    </w:p>
    <w:p w14:paraId="4B9BBE7B" w14:textId="624D651F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 xml:space="preserve">Warum benötigt man </w:t>
      </w:r>
      <w:proofErr w:type="spellStart"/>
      <w:r w:rsidRPr="0081116D">
        <w:t>setter</w:t>
      </w:r>
      <w:proofErr w:type="spellEnd"/>
      <w:r w:rsidRPr="0081116D">
        <w:t>?</w:t>
      </w:r>
    </w:p>
    <w:p w14:paraId="4E2D4D3F" w14:textId="12F7F27A" w:rsidR="00EE08F1" w:rsidRPr="00E672E0" w:rsidRDefault="00EE08F1" w:rsidP="00EE08F1">
      <w:pPr>
        <w:pStyle w:val="Aufgabentext"/>
        <w:numPr>
          <w:ilvl w:val="1"/>
          <w:numId w:val="6"/>
        </w:numPr>
        <w:spacing w:before="120"/>
      </w:pPr>
      <w:r w:rsidRPr="00E672E0">
        <w:t>Um das Anpassen von Variablen zu kontrollieren</w:t>
      </w:r>
    </w:p>
    <w:p w14:paraId="30E74ADA" w14:textId="4D1DFF59" w:rsidR="0081116D" w:rsidRPr="00EE08F1" w:rsidRDefault="0081116D" w:rsidP="0081116D">
      <w:pPr>
        <w:pStyle w:val="Aufgabentext"/>
        <w:numPr>
          <w:ilvl w:val="0"/>
          <w:numId w:val="6"/>
        </w:numPr>
        <w:spacing w:before="120"/>
        <w:rPr>
          <w:lang w:val="en-GB"/>
        </w:rPr>
      </w:pPr>
      <w:r w:rsidRPr="0081116D">
        <w:t xml:space="preserve">Warum benötigt man </w:t>
      </w:r>
      <w:proofErr w:type="spellStart"/>
      <w:r w:rsidRPr="0081116D">
        <w:t>getter</w:t>
      </w:r>
      <w:proofErr w:type="spellEnd"/>
      <w:r w:rsidRPr="0081116D">
        <w:t>?</w:t>
      </w:r>
    </w:p>
    <w:p w14:paraId="12D9C8AF" w14:textId="105FC71B" w:rsidR="00EE08F1" w:rsidRPr="00E672E0" w:rsidRDefault="00EE08F1" w:rsidP="00EE08F1">
      <w:pPr>
        <w:pStyle w:val="Aufgabentext"/>
        <w:numPr>
          <w:ilvl w:val="1"/>
          <w:numId w:val="6"/>
        </w:numPr>
        <w:spacing w:before="120"/>
      </w:pPr>
      <w:r w:rsidRPr="00E672E0">
        <w:t>Um das indirekte Zugreifen auf Variablen zu ermöglichen, ohne sie von außen anpassbar zu machen</w:t>
      </w:r>
    </w:p>
    <w:p w14:paraId="342F62B1" w14:textId="5E413C01" w:rsidR="0081116D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Was ist eine Instanz und warum heißen Eigenschaften auch Instanzvariablen?</w:t>
      </w:r>
    </w:p>
    <w:p w14:paraId="07A7D75F" w14:textId="77777777" w:rsidR="00E672E0" w:rsidRPr="00E672E0" w:rsidRDefault="00E672E0" w:rsidP="00E672E0">
      <w:pPr>
        <w:pStyle w:val="Aufgabentext"/>
        <w:numPr>
          <w:ilvl w:val="1"/>
          <w:numId w:val="6"/>
        </w:numPr>
        <w:spacing w:before="120"/>
      </w:pPr>
    </w:p>
    <w:p w14:paraId="18E9DD72" w14:textId="10C73A5A" w:rsidR="0081116D" w:rsidRPr="00E672E0" w:rsidRDefault="0081116D" w:rsidP="0081116D">
      <w:pPr>
        <w:pStyle w:val="Aufgabentext"/>
        <w:numPr>
          <w:ilvl w:val="0"/>
          <w:numId w:val="6"/>
        </w:numPr>
        <w:spacing w:before="120"/>
      </w:pPr>
      <w:r w:rsidRPr="0081116D">
        <w:t>Teilen sich mehrere Objekte dieselben Instanzvariablen?</w:t>
      </w:r>
    </w:p>
    <w:p w14:paraId="46165667" w14:textId="46432E40" w:rsidR="00E672E0" w:rsidRPr="00E672E0" w:rsidRDefault="00E672E0" w:rsidP="00E672E0">
      <w:pPr>
        <w:pStyle w:val="Aufgabentext"/>
        <w:numPr>
          <w:ilvl w:val="1"/>
          <w:numId w:val="6"/>
        </w:numPr>
        <w:spacing w:before="120"/>
      </w:pPr>
      <w:r>
        <w:t>Nein</w:t>
      </w:r>
    </w:p>
    <w:p w14:paraId="7BA1F62E" w14:textId="1A52187B" w:rsidR="0081116D" w:rsidRDefault="0081116D" w:rsidP="00EE2A12">
      <w:pPr>
        <w:pStyle w:val="Aufgabentext"/>
        <w:numPr>
          <w:ilvl w:val="0"/>
          <w:numId w:val="6"/>
        </w:numPr>
        <w:spacing w:before="120"/>
      </w:pPr>
      <w:r w:rsidRPr="0081116D">
        <w:t xml:space="preserve">Was benötigt man in </w:t>
      </w:r>
      <w:proofErr w:type="spellStart"/>
      <w:r w:rsidRPr="0081116D">
        <w:t>main</w:t>
      </w:r>
      <w:proofErr w:type="spellEnd"/>
      <w:r w:rsidRPr="0081116D">
        <w:t xml:space="preserve">, damit man eine Methode verwenden kann, die nicht </w:t>
      </w:r>
      <w:proofErr w:type="spellStart"/>
      <w:r w:rsidRPr="0081116D">
        <w:t>static</w:t>
      </w:r>
      <w:proofErr w:type="spellEnd"/>
      <w:r w:rsidRPr="0081116D">
        <w:t xml:space="preserve"> ist?</w:t>
      </w:r>
    </w:p>
    <w:p w14:paraId="5A81E83F" w14:textId="77777777" w:rsidR="00E672E0" w:rsidRPr="0081116D" w:rsidRDefault="00E672E0" w:rsidP="00E672E0">
      <w:pPr>
        <w:pStyle w:val="Aufgabentext"/>
        <w:numPr>
          <w:ilvl w:val="1"/>
          <w:numId w:val="6"/>
        </w:numPr>
        <w:spacing w:before="120"/>
      </w:pPr>
    </w:p>
    <w:p w14:paraId="38BDF5F5" w14:textId="44B79041" w:rsidR="0081116D" w:rsidRDefault="0081116D" w:rsidP="00EE2A12">
      <w:pPr>
        <w:pStyle w:val="Aufgabentext"/>
        <w:numPr>
          <w:ilvl w:val="0"/>
          <w:numId w:val="6"/>
        </w:numPr>
        <w:spacing w:before="120"/>
      </w:pPr>
      <w:r w:rsidRPr="0081116D">
        <w:t xml:space="preserve">Wann ist eine Methode </w:t>
      </w:r>
      <w:proofErr w:type="spellStart"/>
      <w:r w:rsidRPr="0081116D">
        <w:t>static</w:t>
      </w:r>
      <w:proofErr w:type="spellEnd"/>
      <w:r w:rsidRPr="0081116D">
        <w:t xml:space="preserve"> und wann nicht?</w:t>
      </w:r>
    </w:p>
    <w:p w14:paraId="5125DF82" w14:textId="77777777" w:rsidR="00E672E0" w:rsidRPr="0081116D" w:rsidRDefault="00E672E0" w:rsidP="00E672E0">
      <w:pPr>
        <w:pStyle w:val="Aufgabentext"/>
        <w:numPr>
          <w:ilvl w:val="1"/>
          <w:numId w:val="6"/>
        </w:numPr>
        <w:spacing w:before="120"/>
      </w:pPr>
    </w:p>
    <w:p w14:paraId="6BC8F1D5" w14:textId="75C43967" w:rsidR="0081116D" w:rsidRDefault="0081116D" w:rsidP="00EC6067">
      <w:pPr>
        <w:pStyle w:val="Aufgabentext"/>
        <w:spacing w:before="120"/>
      </w:pPr>
    </w:p>
    <w:p w14:paraId="0C17F786" w14:textId="2DBA35B9" w:rsidR="0081116D" w:rsidRPr="0081116D" w:rsidRDefault="0081116D" w:rsidP="0081116D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Konstruktoren und Überladung</w:t>
      </w:r>
    </w:p>
    <w:p w14:paraId="76170329" w14:textId="34FC6C86" w:rsidR="0081116D" w:rsidRDefault="0081116D" w:rsidP="0081116D">
      <w:pPr>
        <w:pStyle w:val="Aufgabentext"/>
        <w:numPr>
          <w:ilvl w:val="0"/>
          <w:numId w:val="7"/>
        </w:numPr>
        <w:spacing w:before="120"/>
      </w:pPr>
      <w:r w:rsidRPr="0081116D">
        <w:t>Durch welche drei Merkmale unterscheiden sich Konstruktoren von normalen Methoden?</w:t>
      </w:r>
    </w:p>
    <w:p w14:paraId="52DC128A" w14:textId="77777777" w:rsidR="00E672E0" w:rsidRPr="00E672E0" w:rsidRDefault="00E672E0" w:rsidP="00E672E0">
      <w:pPr>
        <w:pStyle w:val="Aufgabentext"/>
        <w:numPr>
          <w:ilvl w:val="1"/>
          <w:numId w:val="7"/>
        </w:numPr>
        <w:spacing w:before="120"/>
      </w:pPr>
    </w:p>
    <w:p w14:paraId="6BE1234B" w14:textId="5FC02B5F" w:rsidR="0081116D" w:rsidRDefault="0081116D" w:rsidP="0081116D">
      <w:pPr>
        <w:pStyle w:val="Aufgabentext"/>
        <w:numPr>
          <w:ilvl w:val="0"/>
          <w:numId w:val="7"/>
        </w:numPr>
        <w:spacing w:before="120"/>
      </w:pPr>
      <w:r w:rsidRPr="0081116D">
        <w:lastRenderedPageBreak/>
        <w:t>Definieren Sie Überladen durch drei Merkmale.</w:t>
      </w:r>
    </w:p>
    <w:p w14:paraId="6A4CC349" w14:textId="19212CC5" w:rsidR="00E672E0" w:rsidRDefault="00E672E0" w:rsidP="00E672E0">
      <w:pPr>
        <w:pStyle w:val="Aufgabentext"/>
        <w:numPr>
          <w:ilvl w:val="1"/>
          <w:numId w:val="7"/>
        </w:numPr>
        <w:spacing w:before="120"/>
      </w:pPr>
      <w:r>
        <w:t>gleicher Name</w:t>
      </w:r>
    </w:p>
    <w:p w14:paraId="28BF51AB" w14:textId="029E1D88" w:rsidR="00E672E0" w:rsidRDefault="00E672E0" w:rsidP="00E672E0">
      <w:pPr>
        <w:pStyle w:val="Aufgabentext"/>
        <w:numPr>
          <w:ilvl w:val="1"/>
          <w:numId w:val="7"/>
        </w:numPr>
        <w:spacing w:before="120"/>
      </w:pPr>
      <w:r>
        <w:t>unterschiedliche Parameter</w:t>
      </w:r>
    </w:p>
    <w:p w14:paraId="06DFA634" w14:textId="18AE9FCB" w:rsidR="00E672E0" w:rsidRPr="00E672E0" w:rsidRDefault="00E672E0" w:rsidP="00E672E0">
      <w:pPr>
        <w:pStyle w:val="Aufgabentext"/>
        <w:numPr>
          <w:ilvl w:val="1"/>
          <w:numId w:val="7"/>
        </w:numPr>
        <w:spacing w:before="120"/>
      </w:pPr>
      <w:r>
        <w:t>anderer Code</w:t>
      </w:r>
    </w:p>
    <w:p w14:paraId="3713E790" w14:textId="1DECB751" w:rsidR="0081116D" w:rsidRDefault="0081116D" w:rsidP="0081116D">
      <w:pPr>
        <w:pStyle w:val="Aufgabentext"/>
        <w:numPr>
          <w:ilvl w:val="0"/>
          <w:numId w:val="7"/>
        </w:numPr>
        <w:spacing w:before="120"/>
      </w:pPr>
      <w:r w:rsidRPr="0081116D">
        <w:t>Gibt es Überladen auch für normale Methoden?</w:t>
      </w:r>
    </w:p>
    <w:p w14:paraId="1D415234" w14:textId="524F82E8" w:rsidR="00E672E0" w:rsidRPr="00E672E0" w:rsidRDefault="00E672E0" w:rsidP="00E672E0">
      <w:pPr>
        <w:pStyle w:val="Aufgabentext"/>
        <w:numPr>
          <w:ilvl w:val="1"/>
          <w:numId w:val="7"/>
        </w:numPr>
        <w:spacing w:before="120"/>
      </w:pPr>
      <w:r>
        <w:t>Ja</w:t>
      </w:r>
    </w:p>
    <w:p w14:paraId="11A747C5" w14:textId="6DFB5C12" w:rsidR="0081116D" w:rsidRDefault="0081116D" w:rsidP="0081116D">
      <w:pPr>
        <w:pStyle w:val="Aufgabentext"/>
        <w:numPr>
          <w:ilvl w:val="0"/>
          <w:numId w:val="7"/>
        </w:numPr>
        <w:spacing w:before="120"/>
      </w:pPr>
      <w:r w:rsidRPr="0081116D">
        <w:t xml:space="preserve">An welchen drei Kriterien </w:t>
      </w:r>
      <w:proofErr w:type="gramStart"/>
      <w:r w:rsidRPr="0081116D">
        <w:t>kann</w:t>
      </w:r>
      <w:proofErr w:type="gramEnd"/>
      <w:r w:rsidRPr="0081116D">
        <w:t xml:space="preserve"> der Rechner unterscheiden, welche überladene Methode bei einem Aufruf benutzt wird?</w:t>
      </w:r>
    </w:p>
    <w:p w14:paraId="5F080DCE" w14:textId="435FBD57" w:rsidR="00E672E0" w:rsidRPr="00E672E0" w:rsidRDefault="00E672E0" w:rsidP="00E672E0">
      <w:pPr>
        <w:pStyle w:val="Aufgabentext"/>
        <w:numPr>
          <w:ilvl w:val="1"/>
          <w:numId w:val="7"/>
        </w:numPr>
        <w:spacing w:before="120"/>
      </w:pPr>
      <w:r>
        <w:t>An den Parametern</w:t>
      </w:r>
      <w:bookmarkStart w:id="0" w:name="_GoBack"/>
      <w:bookmarkEnd w:id="0"/>
    </w:p>
    <w:p w14:paraId="0E7F8F26" w14:textId="77777777" w:rsidR="0081116D" w:rsidRPr="0081116D" w:rsidRDefault="0081116D" w:rsidP="0081116D">
      <w:pPr>
        <w:pStyle w:val="Aufgabentext"/>
        <w:spacing w:before="120"/>
      </w:pPr>
    </w:p>
    <w:p w14:paraId="4EA35283" w14:textId="77B42A67" w:rsidR="0081116D" w:rsidRPr="0081116D" w:rsidRDefault="0081116D" w:rsidP="0081116D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Referenzen Speicherveraltung und static</w:t>
      </w:r>
    </w:p>
    <w:p w14:paraId="03C11E81" w14:textId="53068DFF" w:rsidR="0081116D" w:rsidRDefault="0081116D" w:rsidP="0081116D">
      <w:pPr>
        <w:pStyle w:val="Aufgabentext"/>
        <w:numPr>
          <w:ilvl w:val="0"/>
          <w:numId w:val="8"/>
        </w:numPr>
        <w:spacing w:before="120"/>
      </w:pPr>
      <w:r w:rsidRPr="0081116D">
        <w:t xml:space="preserve">Wie viele verschiedene Werte kann man in einer </w:t>
      </w:r>
      <w:proofErr w:type="spellStart"/>
      <w:r w:rsidRPr="0081116D">
        <w:t>static</w:t>
      </w:r>
      <w:proofErr w:type="spellEnd"/>
      <w:r w:rsidRPr="0081116D">
        <w:t xml:space="preserve"> Variable (kein Array) speichern?</w:t>
      </w:r>
    </w:p>
    <w:p w14:paraId="3D825AA3" w14:textId="77777777" w:rsidR="00E672E0" w:rsidRPr="00E672E0" w:rsidRDefault="00E672E0" w:rsidP="00E672E0">
      <w:pPr>
        <w:pStyle w:val="Aufgabentext"/>
        <w:numPr>
          <w:ilvl w:val="1"/>
          <w:numId w:val="8"/>
        </w:numPr>
        <w:spacing w:before="120"/>
      </w:pPr>
    </w:p>
    <w:p w14:paraId="22BBF0E4" w14:textId="4CDBE160" w:rsidR="0081116D" w:rsidRPr="00E672E0" w:rsidRDefault="0081116D" w:rsidP="0081116D">
      <w:pPr>
        <w:pStyle w:val="Aufgabentext"/>
        <w:numPr>
          <w:ilvl w:val="0"/>
          <w:numId w:val="8"/>
        </w:numPr>
        <w:spacing w:before="120"/>
        <w:rPr>
          <w:lang w:val="en-GB"/>
        </w:rPr>
      </w:pPr>
      <w:r w:rsidRPr="0081116D">
        <w:t xml:space="preserve">Hilft eine </w:t>
      </w:r>
      <w:proofErr w:type="spellStart"/>
      <w:r w:rsidRPr="0081116D">
        <w:t>static</w:t>
      </w:r>
      <w:proofErr w:type="spellEnd"/>
      <w:r w:rsidRPr="0081116D">
        <w:t xml:space="preserve"> Variable dabei, die Anzahl von Mitarbeitern in drei verschiedenen Arbeitsgruppen festzuhalten? Warum?</w:t>
      </w:r>
    </w:p>
    <w:p w14:paraId="2A6208A0" w14:textId="77777777" w:rsidR="00E672E0" w:rsidRPr="0081116D" w:rsidRDefault="00E672E0" w:rsidP="00E672E0">
      <w:pPr>
        <w:pStyle w:val="Aufgabentext"/>
        <w:numPr>
          <w:ilvl w:val="1"/>
          <w:numId w:val="8"/>
        </w:numPr>
        <w:spacing w:before="120"/>
        <w:rPr>
          <w:lang w:val="en-GB"/>
        </w:rPr>
      </w:pPr>
    </w:p>
    <w:p w14:paraId="1F150CE2" w14:textId="0DF1B96B" w:rsidR="0081116D" w:rsidRDefault="0081116D" w:rsidP="0081116D">
      <w:pPr>
        <w:pStyle w:val="Aufgabentext"/>
        <w:numPr>
          <w:ilvl w:val="0"/>
          <w:numId w:val="8"/>
        </w:numPr>
        <w:spacing w:before="120"/>
      </w:pPr>
      <w:r w:rsidRPr="0081116D">
        <w:t xml:space="preserve">Was haben </w:t>
      </w:r>
      <w:proofErr w:type="spellStart"/>
      <w:r w:rsidRPr="0081116D">
        <w:t>static</w:t>
      </w:r>
      <w:proofErr w:type="spellEnd"/>
      <w:r w:rsidRPr="0081116D">
        <w:t xml:space="preserve"> Methoden und </w:t>
      </w:r>
      <w:proofErr w:type="spellStart"/>
      <w:r w:rsidRPr="0081116D">
        <w:t>static</w:t>
      </w:r>
      <w:proofErr w:type="spellEnd"/>
      <w:r w:rsidRPr="0081116D">
        <w:t xml:space="preserve"> Variablen gemeinsam?</w:t>
      </w:r>
    </w:p>
    <w:p w14:paraId="0D6308CE" w14:textId="77777777" w:rsidR="00E672E0" w:rsidRPr="00E672E0" w:rsidRDefault="00E672E0" w:rsidP="00E672E0">
      <w:pPr>
        <w:pStyle w:val="Aufgabentext"/>
        <w:numPr>
          <w:ilvl w:val="1"/>
          <w:numId w:val="8"/>
        </w:numPr>
        <w:spacing w:before="120"/>
      </w:pPr>
    </w:p>
    <w:p w14:paraId="059BFA78" w14:textId="2B556C87" w:rsidR="0081116D" w:rsidRDefault="0081116D" w:rsidP="0081116D">
      <w:pPr>
        <w:pStyle w:val="Aufgabentext"/>
        <w:numPr>
          <w:ilvl w:val="0"/>
          <w:numId w:val="8"/>
        </w:numPr>
        <w:spacing w:before="120"/>
      </w:pPr>
      <w:r w:rsidRPr="0081116D">
        <w:t xml:space="preserve">Wie gibt man im Klassendiagramm bekannt, dass etwas </w:t>
      </w:r>
      <w:proofErr w:type="spellStart"/>
      <w:r w:rsidRPr="0081116D">
        <w:t>static</w:t>
      </w:r>
      <w:proofErr w:type="spellEnd"/>
      <w:r w:rsidRPr="0081116D">
        <w:t xml:space="preserve"> ist?</w:t>
      </w:r>
    </w:p>
    <w:p w14:paraId="07313889" w14:textId="77777777" w:rsidR="00E672E0" w:rsidRPr="00E672E0" w:rsidRDefault="00E672E0" w:rsidP="00E672E0">
      <w:pPr>
        <w:pStyle w:val="Aufgabentext"/>
        <w:numPr>
          <w:ilvl w:val="1"/>
          <w:numId w:val="8"/>
        </w:numPr>
        <w:spacing w:before="120"/>
      </w:pPr>
    </w:p>
    <w:p w14:paraId="4BE48231" w14:textId="065289CF" w:rsidR="0081116D" w:rsidRDefault="0081116D" w:rsidP="0081116D">
      <w:pPr>
        <w:pStyle w:val="Aufgabentext"/>
        <w:numPr>
          <w:ilvl w:val="0"/>
          <w:numId w:val="8"/>
        </w:numPr>
        <w:spacing w:before="120"/>
      </w:pPr>
      <w:r w:rsidRPr="0081116D">
        <w:t xml:space="preserve">Wieso erkenne ich an einem Aufruf innerhalb der eigenen Klasse nicht, ob es sich um eine </w:t>
      </w:r>
      <w:proofErr w:type="spellStart"/>
      <w:r w:rsidRPr="0081116D">
        <w:t>static</w:t>
      </w:r>
      <w:proofErr w:type="spellEnd"/>
      <w:r w:rsidRPr="0081116D">
        <w:t xml:space="preserve"> Methode handelt?</w:t>
      </w:r>
    </w:p>
    <w:p w14:paraId="277D79DB" w14:textId="77777777" w:rsidR="00E672E0" w:rsidRPr="00E672E0" w:rsidRDefault="00E672E0" w:rsidP="00E672E0">
      <w:pPr>
        <w:pStyle w:val="Aufgabentext"/>
        <w:numPr>
          <w:ilvl w:val="1"/>
          <w:numId w:val="8"/>
        </w:numPr>
        <w:spacing w:before="120"/>
      </w:pPr>
    </w:p>
    <w:p w14:paraId="18637F46" w14:textId="13B88E1E" w:rsidR="0081116D" w:rsidRDefault="0081116D" w:rsidP="0081116D">
      <w:pPr>
        <w:pStyle w:val="Aufgabentext"/>
        <w:numPr>
          <w:ilvl w:val="0"/>
          <w:numId w:val="8"/>
        </w:numPr>
        <w:spacing w:before="120"/>
      </w:pPr>
      <w:r w:rsidRPr="0081116D">
        <w:t xml:space="preserve">Woran kann man außerhalb der Klasse in der die Methode implementiert wurde erkennen, ob es eine </w:t>
      </w:r>
      <w:proofErr w:type="spellStart"/>
      <w:r w:rsidRPr="0081116D">
        <w:t>static</w:t>
      </w:r>
      <w:proofErr w:type="spellEnd"/>
      <w:r w:rsidRPr="0081116D">
        <w:t xml:space="preserve"> oder eine "</w:t>
      </w:r>
      <w:proofErr w:type="spellStart"/>
      <w:r w:rsidRPr="0081116D">
        <w:t>Instanzmethode</w:t>
      </w:r>
      <w:proofErr w:type="spellEnd"/>
      <w:r w:rsidRPr="0081116D">
        <w:t>" ist?</w:t>
      </w:r>
    </w:p>
    <w:p w14:paraId="2A30DA49" w14:textId="77777777" w:rsidR="00E672E0" w:rsidRPr="00E672E0" w:rsidRDefault="00E672E0" w:rsidP="00E672E0">
      <w:pPr>
        <w:pStyle w:val="Aufgabentext"/>
        <w:numPr>
          <w:ilvl w:val="1"/>
          <w:numId w:val="8"/>
        </w:numPr>
        <w:spacing w:before="120"/>
      </w:pPr>
    </w:p>
    <w:p w14:paraId="6AA13DC9" w14:textId="77777777" w:rsidR="0081116D" w:rsidRPr="0081116D" w:rsidRDefault="0081116D" w:rsidP="0081116D">
      <w:pPr>
        <w:pStyle w:val="Aufgabentext"/>
        <w:spacing w:before="120"/>
      </w:pPr>
    </w:p>
    <w:p w14:paraId="46CC2BD3" w14:textId="60A9A5A2" w:rsidR="0081116D" w:rsidRPr="0081116D" w:rsidRDefault="00943AC6" w:rsidP="0081116D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Komposition und Aggregation</w:t>
      </w:r>
    </w:p>
    <w:p w14:paraId="222FF7A0" w14:textId="2F32DDA4" w:rsidR="00943AC6" w:rsidRDefault="00943AC6" w:rsidP="00943AC6">
      <w:pPr>
        <w:pStyle w:val="Aufgabentext"/>
        <w:numPr>
          <w:ilvl w:val="0"/>
          <w:numId w:val="9"/>
        </w:numPr>
        <w:spacing w:before="120"/>
      </w:pPr>
      <w:r w:rsidRPr="00943AC6">
        <w:t xml:space="preserve">Fülle aus: </w:t>
      </w:r>
      <w:r w:rsidRPr="00943AC6">
        <w:br/>
        <w:t>Komposition und Aggregation sind beides " ____ ein" Beziehungen und bedeuten, dass die Klasse des _________</w:t>
      </w:r>
      <w:proofErr w:type="gramStart"/>
      <w:r w:rsidRPr="00943AC6">
        <w:t>_  eine</w:t>
      </w:r>
      <w:proofErr w:type="gramEnd"/>
      <w:r w:rsidRPr="00943AC6">
        <w:t xml:space="preserve"> Eigenschaft vom Typ der Klasse des __________  enthält.</w:t>
      </w:r>
    </w:p>
    <w:p w14:paraId="4D6D9C1E" w14:textId="77777777" w:rsidR="00E672E0" w:rsidRPr="00E672E0" w:rsidRDefault="00E672E0" w:rsidP="00E672E0">
      <w:pPr>
        <w:pStyle w:val="Aufgabentext"/>
        <w:numPr>
          <w:ilvl w:val="1"/>
          <w:numId w:val="9"/>
        </w:numPr>
        <w:spacing w:before="120"/>
      </w:pPr>
    </w:p>
    <w:p w14:paraId="253B6AED" w14:textId="010B05F1" w:rsidR="00943AC6" w:rsidRDefault="00943AC6" w:rsidP="00943AC6">
      <w:pPr>
        <w:pStyle w:val="Aufgabentext"/>
        <w:numPr>
          <w:ilvl w:val="0"/>
          <w:numId w:val="9"/>
        </w:numPr>
        <w:spacing w:before="120"/>
      </w:pPr>
      <w:r w:rsidRPr="00943AC6">
        <w:t>Welche Information wird mit Kardinalitäten angegeben?</w:t>
      </w:r>
    </w:p>
    <w:p w14:paraId="1EEF9644" w14:textId="77777777" w:rsidR="00E672E0" w:rsidRPr="00E672E0" w:rsidRDefault="00E672E0" w:rsidP="00E672E0">
      <w:pPr>
        <w:pStyle w:val="Aufgabentext"/>
        <w:numPr>
          <w:ilvl w:val="1"/>
          <w:numId w:val="9"/>
        </w:numPr>
        <w:spacing w:before="120"/>
      </w:pPr>
    </w:p>
    <w:p w14:paraId="7381C99B" w14:textId="68646C85" w:rsidR="00943AC6" w:rsidRPr="00E672E0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 xml:space="preserve">Wie stellt man Komposition im Klassendiagramm dar? </w:t>
      </w:r>
      <w:r w:rsidRPr="00943AC6">
        <w:br/>
        <w:t xml:space="preserve">Wie stellt man Aggregation im Klassendiagramm dar? </w:t>
      </w:r>
      <w:r w:rsidRPr="00943AC6">
        <w:br/>
        <w:t>Auf welcher Seite steht dieses Symbol?</w:t>
      </w:r>
    </w:p>
    <w:p w14:paraId="6FA40A09" w14:textId="77777777" w:rsidR="00E672E0" w:rsidRPr="00943AC6" w:rsidRDefault="00E672E0" w:rsidP="00E672E0">
      <w:pPr>
        <w:pStyle w:val="Aufgabentext"/>
        <w:numPr>
          <w:ilvl w:val="1"/>
          <w:numId w:val="9"/>
        </w:numPr>
        <w:spacing w:before="120"/>
        <w:rPr>
          <w:lang w:val="en-GB"/>
        </w:rPr>
      </w:pPr>
    </w:p>
    <w:p w14:paraId="55203266" w14:textId="0321EA05" w:rsidR="00943AC6" w:rsidRDefault="00943AC6" w:rsidP="00943AC6">
      <w:pPr>
        <w:pStyle w:val="Aufgabentext"/>
        <w:numPr>
          <w:ilvl w:val="0"/>
          <w:numId w:val="9"/>
        </w:numPr>
        <w:spacing w:before="120"/>
      </w:pPr>
      <w:r w:rsidRPr="00943AC6">
        <w:t>Was sind die Gemeinsamkeiten von Komposition und Aggregation?</w:t>
      </w:r>
    </w:p>
    <w:p w14:paraId="471B60E9" w14:textId="77777777" w:rsidR="00E672E0" w:rsidRPr="00E672E0" w:rsidRDefault="00E672E0" w:rsidP="00E672E0">
      <w:pPr>
        <w:pStyle w:val="Aufgabentext"/>
        <w:numPr>
          <w:ilvl w:val="1"/>
          <w:numId w:val="9"/>
        </w:numPr>
        <w:spacing w:before="120"/>
      </w:pPr>
    </w:p>
    <w:p w14:paraId="4F3A4CE5" w14:textId="0061B31A" w:rsidR="00943AC6" w:rsidRDefault="00943AC6" w:rsidP="00943AC6">
      <w:pPr>
        <w:pStyle w:val="Aufgabentext"/>
        <w:numPr>
          <w:ilvl w:val="0"/>
          <w:numId w:val="9"/>
        </w:numPr>
        <w:spacing w:before="120"/>
      </w:pPr>
      <w:r w:rsidRPr="00943AC6">
        <w:t>Was sind die Unterschiede zwischen Komposition und Aggregation?</w:t>
      </w:r>
    </w:p>
    <w:p w14:paraId="3F209881" w14:textId="77777777" w:rsidR="00E672E0" w:rsidRPr="00E672E0" w:rsidRDefault="00E672E0" w:rsidP="00E672E0">
      <w:pPr>
        <w:pStyle w:val="Aufgabentext"/>
        <w:numPr>
          <w:ilvl w:val="1"/>
          <w:numId w:val="9"/>
        </w:numPr>
        <w:spacing w:before="120"/>
      </w:pPr>
    </w:p>
    <w:p w14:paraId="0AA4BEDE" w14:textId="60875F36" w:rsidR="00943AC6" w:rsidRPr="00E672E0" w:rsidRDefault="00943AC6" w:rsidP="00943AC6">
      <w:pPr>
        <w:pStyle w:val="Aufgabentext"/>
        <w:numPr>
          <w:ilvl w:val="0"/>
          <w:numId w:val="9"/>
        </w:numPr>
        <w:spacing w:before="120"/>
        <w:rPr>
          <w:lang w:val="en-GB"/>
        </w:rPr>
      </w:pPr>
      <w:r w:rsidRPr="00943AC6">
        <w:t>Ist eine Komposition auch eine Assoziation?</w:t>
      </w:r>
      <w:r w:rsidRPr="00943AC6">
        <w:br/>
        <w:t>Ist jede Aggregation auch eine Assoziation?</w:t>
      </w:r>
      <w:r w:rsidRPr="00943AC6">
        <w:br/>
        <w:t>Ist jede Assoziation auch eine Komposition oder Aggregation?</w:t>
      </w:r>
    </w:p>
    <w:p w14:paraId="445C7462" w14:textId="77777777" w:rsidR="00E672E0" w:rsidRPr="00943AC6" w:rsidRDefault="00E672E0" w:rsidP="00E672E0">
      <w:pPr>
        <w:pStyle w:val="Aufgabentext"/>
        <w:numPr>
          <w:ilvl w:val="1"/>
          <w:numId w:val="9"/>
        </w:numPr>
        <w:spacing w:before="120"/>
        <w:rPr>
          <w:lang w:val="en-GB"/>
        </w:rPr>
      </w:pPr>
    </w:p>
    <w:p w14:paraId="21BA1565" w14:textId="77777777" w:rsidR="0081116D" w:rsidRPr="0081116D" w:rsidRDefault="0081116D" w:rsidP="0081116D">
      <w:pPr>
        <w:pStyle w:val="Aufgabentext"/>
        <w:spacing w:before="120"/>
      </w:pPr>
    </w:p>
    <w:p w14:paraId="7AD39210" w14:textId="46A525C1" w:rsidR="0081116D" w:rsidRPr="0081116D" w:rsidRDefault="00943AC6" w:rsidP="0081116D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Vererbung</w:t>
      </w:r>
    </w:p>
    <w:p w14:paraId="3986355A" w14:textId="29E99E4F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>Welchen Vorteil bringt die Vererbung?</w:t>
      </w:r>
    </w:p>
    <w:p w14:paraId="026AF3DA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6CB99F06" w14:textId="5C1999AE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>Wie sieht der Vererbungspfeil aus und in welche Richtung zeigt er?</w:t>
      </w:r>
    </w:p>
    <w:p w14:paraId="5D299DD9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2816A783" w14:textId="2099856B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>Mit welchem Schlüsselwort gibt man die Vererbung an und bei welcher Klasse steht es?</w:t>
      </w:r>
    </w:p>
    <w:p w14:paraId="3CA02FD0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2F6D2797" w14:textId="77777777" w:rsidR="00943AC6" w:rsidRPr="00943AC6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>Füllen Sie aus:</w:t>
      </w:r>
    </w:p>
    <w:p w14:paraId="082509A9" w14:textId="3FFEDCE6" w:rsidR="00943AC6" w:rsidRPr="00943AC6" w:rsidRDefault="00943AC6" w:rsidP="00943AC6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8"/>
        <w:rPr>
          <w:lang w:val="en-GB"/>
        </w:rPr>
      </w:pPr>
      <w:r w:rsidRPr="00943AC6">
        <w:t>Kompositionen und Aggregationen sind "_______ ein" Beziehungen.</w:t>
      </w:r>
      <w:r w:rsidRPr="00943AC6">
        <w:br/>
      </w:r>
      <w:proofErr w:type="spellStart"/>
      <w:r w:rsidRPr="00943AC6">
        <w:t>Vererbungen</w:t>
      </w:r>
      <w:proofErr w:type="spellEnd"/>
      <w:r w:rsidRPr="00943AC6">
        <w:t xml:space="preserve"> sind "_______ ein" </w:t>
      </w:r>
      <w:proofErr w:type="gramStart"/>
      <w:r w:rsidRPr="00943AC6">
        <w:t>Beziehungen .</w:t>
      </w:r>
      <w:proofErr w:type="gramEnd"/>
    </w:p>
    <w:p w14:paraId="0FF04D4C" w14:textId="68572583" w:rsidR="00943AC6" w:rsidRPr="00E672E0" w:rsidRDefault="00943AC6" w:rsidP="00943AC6">
      <w:pPr>
        <w:pStyle w:val="Aufgabentext"/>
        <w:numPr>
          <w:ilvl w:val="0"/>
          <w:numId w:val="10"/>
        </w:numPr>
        <w:spacing w:before="120"/>
        <w:rPr>
          <w:lang w:val="en-GB"/>
        </w:rPr>
      </w:pPr>
      <w:r w:rsidRPr="00943AC6">
        <w:t xml:space="preserve">Darf man private Eigenschaften von darüber liegenden Klassen verwenden? Wie? </w:t>
      </w:r>
    </w:p>
    <w:p w14:paraId="72470274" w14:textId="77777777" w:rsidR="00E672E0" w:rsidRPr="00943AC6" w:rsidRDefault="00E672E0" w:rsidP="00E672E0">
      <w:pPr>
        <w:pStyle w:val="Aufgabentext"/>
        <w:numPr>
          <w:ilvl w:val="1"/>
          <w:numId w:val="10"/>
        </w:numPr>
        <w:spacing w:before="120"/>
        <w:rPr>
          <w:lang w:val="en-GB"/>
        </w:rPr>
      </w:pPr>
    </w:p>
    <w:p w14:paraId="10D2193B" w14:textId="23102E2B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 xml:space="preserve">Was ist </w:t>
      </w:r>
      <w:proofErr w:type="spellStart"/>
      <w:r w:rsidRPr="00943AC6">
        <w:t>Redefinition</w:t>
      </w:r>
      <w:proofErr w:type="spellEnd"/>
      <w:r w:rsidRPr="00943AC6">
        <w:t xml:space="preserve">? </w:t>
      </w:r>
      <w:r w:rsidRPr="00943AC6">
        <w:br/>
        <w:t>Worin besteht der Unterschied zur Überladung?</w:t>
      </w:r>
    </w:p>
    <w:p w14:paraId="3EC7EA28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6F882B4D" w14:textId="77777777" w:rsidR="00943AC6" w:rsidRPr="00E672E0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 xml:space="preserve">Darf man einer Referenz einer abgeleiteten (erbenden) Klasse eine Instanz einer darüber liegenden Klasse zuordnen, z.B. Malocher m = </w:t>
      </w:r>
      <w:proofErr w:type="spellStart"/>
      <w:r w:rsidRPr="00943AC6">
        <w:t>new</w:t>
      </w:r>
      <w:proofErr w:type="spellEnd"/>
      <w:r w:rsidRPr="00943AC6">
        <w:t xml:space="preserve"> Mitarbeiter();</w:t>
      </w:r>
      <w:r w:rsidRPr="00943AC6">
        <w:br/>
        <w:t xml:space="preserve">Warum ist das so sinnvoll geregelt? Vervollständigen Sie den folgenden Lückentext als Antwort: </w:t>
      </w:r>
    </w:p>
    <w:p w14:paraId="671E9DE2" w14:textId="1A98B5EE" w:rsidR="00943AC6" w:rsidRPr="00E672E0" w:rsidRDefault="00943AC6" w:rsidP="00943AC6">
      <w:pPr>
        <w:pStyle w:val="Aufgabe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08"/>
      </w:pPr>
      <w:r w:rsidRPr="00943AC6">
        <w:t xml:space="preserve">Weil die </w:t>
      </w:r>
      <w:r w:rsidRPr="00943AC6">
        <w:rPr>
          <w:b/>
          <w:bCs/>
        </w:rPr>
        <w:t>Referenz</w:t>
      </w:r>
      <w:r w:rsidRPr="00943AC6">
        <w:t xml:space="preserve"> der ________________Klasse, in diesem Fall die Klasse ____________ , bestimmt, welche ________________ werden dürfen. Das dahinter liegende eigentliche Objekt ___________ lediglich diese _____________________. Wenn das Objekt nicht __________________ ist, kann es die Anforderung ____________________.</w:t>
      </w:r>
    </w:p>
    <w:p w14:paraId="1C9BE2D0" w14:textId="166EE5C3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 xml:space="preserve">Welche Konsequenz hat es, wenn eine darüber liegende Klasse keinen </w:t>
      </w:r>
      <w:proofErr w:type="spellStart"/>
      <w:r w:rsidRPr="00943AC6">
        <w:t>default</w:t>
      </w:r>
      <w:proofErr w:type="spellEnd"/>
      <w:r w:rsidRPr="00943AC6">
        <w:t>-Konstruktor hat?</w:t>
      </w:r>
    </w:p>
    <w:p w14:paraId="37712C87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2358F4C5" w14:textId="0BC603D9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>Wann benötigt man die super Referenz?</w:t>
      </w:r>
    </w:p>
    <w:p w14:paraId="468E5647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26B2EDAE" w14:textId="5D90AF58" w:rsidR="00943AC6" w:rsidRDefault="00943AC6" w:rsidP="00943AC6">
      <w:pPr>
        <w:pStyle w:val="Aufgabentext"/>
        <w:numPr>
          <w:ilvl w:val="0"/>
          <w:numId w:val="10"/>
        </w:numPr>
        <w:spacing w:before="120"/>
      </w:pPr>
      <w:r w:rsidRPr="00943AC6">
        <w:t xml:space="preserve">Worin liegt der Unterschied zwischen super. und </w:t>
      </w:r>
      <w:proofErr w:type="gramStart"/>
      <w:r w:rsidRPr="00943AC6">
        <w:t>super(</w:t>
      </w:r>
      <w:proofErr w:type="gramEnd"/>
      <w:r w:rsidRPr="00943AC6">
        <w:t>) ?</w:t>
      </w:r>
    </w:p>
    <w:p w14:paraId="12A39CBC" w14:textId="77777777" w:rsidR="00E672E0" w:rsidRPr="00E672E0" w:rsidRDefault="00E672E0" w:rsidP="00E672E0">
      <w:pPr>
        <w:pStyle w:val="Aufgabentext"/>
        <w:numPr>
          <w:ilvl w:val="1"/>
          <w:numId w:val="10"/>
        </w:numPr>
        <w:spacing w:before="120"/>
      </w:pPr>
    </w:p>
    <w:p w14:paraId="21976FDE" w14:textId="77777777" w:rsidR="0081116D" w:rsidRPr="0081116D" w:rsidRDefault="0081116D" w:rsidP="0081116D">
      <w:pPr>
        <w:pStyle w:val="Aufgabentext"/>
        <w:spacing w:before="120"/>
      </w:pPr>
    </w:p>
    <w:p w14:paraId="49AB5B75" w14:textId="29E8505D" w:rsidR="0081116D" w:rsidRPr="0081116D" w:rsidRDefault="004D4413" w:rsidP="0081116D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Polymorphie und abstrakte Klassen</w:t>
      </w:r>
    </w:p>
    <w:p w14:paraId="53863CD9" w14:textId="29C0A301" w:rsidR="004D4413" w:rsidRDefault="004D4413" w:rsidP="004D4413">
      <w:pPr>
        <w:pStyle w:val="Aufgabentext"/>
        <w:numPr>
          <w:ilvl w:val="0"/>
          <w:numId w:val="11"/>
        </w:numPr>
        <w:spacing w:before="120"/>
      </w:pPr>
      <w:r w:rsidRPr="004D4413">
        <w:t>Was geht und was geht nicht? Warum?</w:t>
      </w:r>
      <w:r w:rsidRPr="004D4413">
        <w:br/>
        <w:t xml:space="preserve">Malocher m = </w:t>
      </w:r>
      <w:proofErr w:type="spellStart"/>
      <w:r w:rsidRPr="004D4413">
        <w:t>new</w:t>
      </w:r>
      <w:proofErr w:type="spellEnd"/>
      <w:r w:rsidRPr="004D4413">
        <w:t xml:space="preserve"> </w:t>
      </w:r>
      <w:proofErr w:type="gramStart"/>
      <w:r w:rsidRPr="004D4413">
        <w:t>Mitarbeiter(</w:t>
      </w:r>
      <w:proofErr w:type="gramEnd"/>
      <w:r w:rsidRPr="004D4413">
        <w:t>);</w:t>
      </w:r>
      <w:r w:rsidRPr="004D4413">
        <w:br/>
        <w:t xml:space="preserve">Mitarbeiter m = </w:t>
      </w:r>
      <w:proofErr w:type="spellStart"/>
      <w:r w:rsidRPr="004D4413">
        <w:t>new</w:t>
      </w:r>
      <w:proofErr w:type="spellEnd"/>
      <w:r w:rsidRPr="004D4413">
        <w:t xml:space="preserve"> Malocher();</w:t>
      </w:r>
      <w:r w:rsidRPr="004D4413">
        <w:br/>
        <w:t xml:space="preserve">Malocher m = </w:t>
      </w:r>
      <w:proofErr w:type="spellStart"/>
      <w:r w:rsidRPr="004D4413">
        <w:t>new</w:t>
      </w:r>
      <w:proofErr w:type="spellEnd"/>
      <w:r w:rsidRPr="004D4413">
        <w:t xml:space="preserve"> </w:t>
      </w:r>
      <w:proofErr w:type="spellStart"/>
      <w:r w:rsidRPr="004D4413">
        <w:t>Buerohengst</w:t>
      </w:r>
      <w:proofErr w:type="spellEnd"/>
      <w:r w:rsidRPr="004D4413">
        <w:t>();</w:t>
      </w:r>
    </w:p>
    <w:p w14:paraId="5E3A1482" w14:textId="77777777" w:rsidR="00E672E0" w:rsidRPr="00E672E0" w:rsidRDefault="00E672E0" w:rsidP="00E672E0">
      <w:pPr>
        <w:pStyle w:val="Aufgabentext"/>
        <w:numPr>
          <w:ilvl w:val="1"/>
          <w:numId w:val="11"/>
        </w:numPr>
        <w:spacing w:before="120"/>
      </w:pPr>
    </w:p>
    <w:p w14:paraId="5FD92FEA" w14:textId="7531B370" w:rsidR="004D4413" w:rsidRDefault="004D4413" w:rsidP="004D4413">
      <w:pPr>
        <w:pStyle w:val="Aufgabentext"/>
        <w:numPr>
          <w:ilvl w:val="0"/>
          <w:numId w:val="11"/>
        </w:numPr>
        <w:spacing w:before="120"/>
      </w:pPr>
      <w:r w:rsidRPr="004D4413">
        <w:t xml:space="preserve">Warum funktioniert eine Methode nur dann polymorph, wenn sie </w:t>
      </w:r>
      <w:proofErr w:type="spellStart"/>
      <w:r w:rsidRPr="004D4413">
        <w:t>redefiniert</w:t>
      </w:r>
      <w:proofErr w:type="spellEnd"/>
      <w:r w:rsidRPr="004D4413">
        <w:t xml:space="preserve"> wurde?</w:t>
      </w:r>
    </w:p>
    <w:p w14:paraId="0EBDC554" w14:textId="77777777" w:rsidR="00E672E0" w:rsidRPr="00E672E0" w:rsidRDefault="00E672E0" w:rsidP="00E672E0">
      <w:pPr>
        <w:pStyle w:val="Aufgabentext"/>
        <w:numPr>
          <w:ilvl w:val="1"/>
          <w:numId w:val="11"/>
        </w:numPr>
        <w:spacing w:before="120"/>
      </w:pPr>
    </w:p>
    <w:p w14:paraId="2A10111B" w14:textId="2147E1E3" w:rsidR="004D4413" w:rsidRDefault="004D4413" w:rsidP="004D4413">
      <w:pPr>
        <w:pStyle w:val="Aufgabentext"/>
        <w:numPr>
          <w:ilvl w:val="0"/>
          <w:numId w:val="11"/>
        </w:numPr>
        <w:spacing w:before="120"/>
      </w:pPr>
      <w:r w:rsidRPr="004D4413">
        <w:t>Was ist der Vorteil von Polymorphie?</w:t>
      </w:r>
    </w:p>
    <w:p w14:paraId="5DB1880C" w14:textId="77777777" w:rsidR="00E672E0" w:rsidRPr="00E672E0" w:rsidRDefault="00E672E0" w:rsidP="00E672E0">
      <w:pPr>
        <w:pStyle w:val="Aufgabentext"/>
        <w:numPr>
          <w:ilvl w:val="1"/>
          <w:numId w:val="11"/>
        </w:numPr>
        <w:spacing w:before="120"/>
      </w:pPr>
    </w:p>
    <w:p w14:paraId="456CFE44" w14:textId="7EBD123E" w:rsidR="004D4413" w:rsidRPr="00E672E0" w:rsidRDefault="004D4413" w:rsidP="004D4413">
      <w:pPr>
        <w:pStyle w:val="Aufgabentext"/>
        <w:numPr>
          <w:ilvl w:val="0"/>
          <w:numId w:val="11"/>
        </w:numPr>
        <w:spacing w:before="120"/>
        <w:rPr>
          <w:lang w:val="en-GB"/>
        </w:rPr>
      </w:pPr>
      <w:r w:rsidRPr="004D4413">
        <w:t>Welche Methoden stehen für ein polymorphes Objekt zur Verfügung? Wer bestimmt das – die Referenz oder die Instanz?</w:t>
      </w:r>
    </w:p>
    <w:p w14:paraId="3671C537" w14:textId="77777777" w:rsidR="00E672E0" w:rsidRPr="004D4413" w:rsidRDefault="00E672E0" w:rsidP="00E672E0">
      <w:pPr>
        <w:pStyle w:val="Aufgabentext"/>
        <w:numPr>
          <w:ilvl w:val="1"/>
          <w:numId w:val="11"/>
        </w:numPr>
        <w:spacing w:before="120"/>
        <w:rPr>
          <w:lang w:val="en-GB"/>
        </w:rPr>
      </w:pPr>
    </w:p>
    <w:p w14:paraId="01635F28" w14:textId="45A7B003" w:rsidR="004D4413" w:rsidRDefault="004D4413" w:rsidP="004D4413">
      <w:pPr>
        <w:pStyle w:val="Aufgabentext"/>
        <w:numPr>
          <w:ilvl w:val="0"/>
          <w:numId w:val="11"/>
        </w:numPr>
        <w:spacing w:before="120"/>
      </w:pPr>
      <w:r w:rsidRPr="004D4413">
        <w:t>Ist "</w:t>
      </w:r>
      <w:proofErr w:type="spellStart"/>
      <w:r w:rsidRPr="004D4413">
        <w:t>late</w:t>
      </w:r>
      <w:proofErr w:type="spellEnd"/>
      <w:r w:rsidRPr="004D4413">
        <w:t xml:space="preserve"> </w:t>
      </w:r>
      <w:proofErr w:type="spellStart"/>
      <w:r w:rsidRPr="004D4413">
        <w:t>binding</w:t>
      </w:r>
      <w:proofErr w:type="spellEnd"/>
      <w:r w:rsidRPr="004D4413">
        <w:t>" bzw. "dynamisches Binden" ein Laufzeitvorteil?</w:t>
      </w:r>
    </w:p>
    <w:p w14:paraId="4D18458C" w14:textId="77777777" w:rsidR="00E672E0" w:rsidRPr="00E672E0" w:rsidRDefault="00E672E0" w:rsidP="00E672E0">
      <w:pPr>
        <w:pStyle w:val="Aufgabentext"/>
        <w:numPr>
          <w:ilvl w:val="1"/>
          <w:numId w:val="11"/>
        </w:numPr>
        <w:spacing w:before="120"/>
      </w:pPr>
    </w:p>
    <w:p w14:paraId="78295FE7" w14:textId="3730D943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Welches Schlüsselwort kennzeichnet Methoden, die keine Implementation haben?</w:t>
      </w:r>
    </w:p>
    <w:p w14:paraId="680BAB2A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6651240A" w14:textId="22B26392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Wie bezeichnet man Klassen, von denen keine Instanzen gebildet werden können?</w:t>
      </w:r>
    </w:p>
    <w:p w14:paraId="30A28E70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51E08F0A" w14:textId="673F3394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Welchen Zweck erfüllen abstrakte Methoden?</w:t>
      </w:r>
    </w:p>
    <w:p w14:paraId="7EAAAD3F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2EDC52B1" w14:textId="74C54D15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Warum schreibt man abstrakte Klassen?</w:t>
      </w:r>
    </w:p>
    <w:p w14:paraId="502B20EE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555D24E5" w14:textId="219B1F82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Warum darf man von abstrakten Klassen keine Instanzen bilden?</w:t>
      </w:r>
    </w:p>
    <w:p w14:paraId="571477EC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715D41CD" w14:textId="47496D54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Wie kann ich im UML-Klassendiagramm erkennen, ob eine Klasse oder eine Methode abstrakt ist?</w:t>
      </w:r>
    </w:p>
    <w:p w14:paraId="66F40C20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21B242CC" w14:textId="3B8214F2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Nennen Sie drei Varianten für polymorphe Objekte.</w:t>
      </w:r>
    </w:p>
    <w:p w14:paraId="086A6248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4EB9402F" w14:textId="744919E1" w:rsidR="004D4413" w:rsidRDefault="004D4413" w:rsidP="004D4413">
      <w:pPr>
        <w:pStyle w:val="Aufgabentext"/>
        <w:numPr>
          <w:ilvl w:val="0"/>
          <w:numId w:val="11"/>
        </w:numPr>
      </w:pPr>
      <w:r w:rsidRPr="004D4413">
        <w:t>Welche Methoden stehen zur Verfügung, wenn man die Referenz einer abstrakten Klasse für die Polymorphie nutzt?</w:t>
      </w:r>
    </w:p>
    <w:p w14:paraId="3372AFA5" w14:textId="77777777" w:rsidR="00E672E0" w:rsidRPr="00E672E0" w:rsidRDefault="00E672E0" w:rsidP="00E672E0">
      <w:pPr>
        <w:pStyle w:val="Aufgabentext"/>
        <w:numPr>
          <w:ilvl w:val="1"/>
          <w:numId w:val="11"/>
        </w:numPr>
      </w:pPr>
    </w:p>
    <w:p w14:paraId="4DE0801A" w14:textId="77777777" w:rsidR="0081116D" w:rsidRPr="0081116D" w:rsidRDefault="0081116D" w:rsidP="0081116D">
      <w:pPr>
        <w:pStyle w:val="Aufgabentext"/>
        <w:spacing w:before="120"/>
      </w:pPr>
    </w:p>
    <w:p w14:paraId="03DB1F87" w14:textId="356112D5" w:rsidR="0081116D" w:rsidRDefault="00362AB9" w:rsidP="00EC6067">
      <w:pPr>
        <w:pStyle w:val="Aufgabentext"/>
        <w:spacing w:before="120"/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="00943AC6">
        <w:rPr>
          <w:b/>
          <w:bCs/>
          <w:u w:val="single"/>
        </w:rPr>
        <w:t>ackages</w:t>
      </w:r>
    </w:p>
    <w:p w14:paraId="02938284" w14:textId="0AF5C77B" w:rsidR="00362AB9" w:rsidRDefault="00362AB9" w:rsidP="00EC6067">
      <w:pPr>
        <w:pStyle w:val="Aufgabentext"/>
        <w:spacing w:before="120"/>
      </w:pPr>
    </w:p>
    <w:p w14:paraId="1DF91C8F" w14:textId="77777777" w:rsidR="00362AB9" w:rsidRPr="0081116D" w:rsidRDefault="00362AB9" w:rsidP="00362AB9">
      <w:pPr>
        <w:pStyle w:val="Aufgabentext"/>
        <w:spacing w:before="120"/>
        <w:rPr>
          <w:b/>
          <w:bCs/>
          <w:u w:val="single"/>
        </w:rPr>
      </w:pPr>
      <w:r w:rsidRPr="0081116D">
        <w:rPr>
          <w:b/>
          <w:bCs/>
          <w:u w:val="single"/>
        </w:rPr>
        <w:t>Das Klassenkonzept</w:t>
      </w:r>
    </w:p>
    <w:p w14:paraId="78C954FD" w14:textId="77777777" w:rsidR="00362AB9" w:rsidRPr="0081116D" w:rsidRDefault="00362AB9" w:rsidP="00362AB9">
      <w:pPr>
        <w:pStyle w:val="Aufgabentext"/>
        <w:spacing w:before="120"/>
      </w:pPr>
    </w:p>
    <w:p w14:paraId="5ECE7335" w14:textId="77777777" w:rsidR="00362AB9" w:rsidRPr="0081116D" w:rsidRDefault="00362AB9" w:rsidP="00362AB9">
      <w:pPr>
        <w:pStyle w:val="Aufgabentext"/>
        <w:spacing w:before="120"/>
        <w:rPr>
          <w:b/>
          <w:bCs/>
          <w:u w:val="single"/>
        </w:rPr>
      </w:pPr>
      <w:r w:rsidRPr="0081116D">
        <w:rPr>
          <w:b/>
          <w:bCs/>
          <w:u w:val="single"/>
        </w:rPr>
        <w:t>Das Klassenkonzept</w:t>
      </w:r>
    </w:p>
    <w:p w14:paraId="3126977D" w14:textId="77777777" w:rsidR="00362AB9" w:rsidRPr="0081116D" w:rsidRDefault="00362AB9" w:rsidP="00362AB9">
      <w:pPr>
        <w:pStyle w:val="Aufgabentext"/>
        <w:spacing w:before="120"/>
      </w:pPr>
    </w:p>
    <w:p w14:paraId="11F2782D" w14:textId="77777777" w:rsidR="00362AB9" w:rsidRPr="0081116D" w:rsidRDefault="00362AB9" w:rsidP="00EC6067">
      <w:pPr>
        <w:pStyle w:val="Aufgabentext"/>
        <w:spacing w:before="120"/>
      </w:pPr>
    </w:p>
    <w:sectPr w:rsidR="00362AB9" w:rsidRPr="0081116D" w:rsidSect="001B23B7">
      <w:footerReference w:type="default" r:id="rId7"/>
      <w:headerReference w:type="first" r:id="rId8"/>
      <w:footerReference w:type="first" r:id="rId9"/>
      <w:pgSz w:w="11906" w:h="16838"/>
      <w:pgMar w:top="720" w:right="720" w:bottom="72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3F3C" w14:textId="77777777" w:rsidR="006C7397" w:rsidRDefault="006C7397" w:rsidP="003D2EEB">
      <w:r>
        <w:separator/>
      </w:r>
    </w:p>
  </w:endnote>
  <w:endnote w:type="continuationSeparator" w:id="0">
    <w:p w14:paraId="7FA89CF1" w14:textId="77777777" w:rsidR="006C7397" w:rsidRDefault="006C7397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119C" w14:textId="77777777" w:rsidR="00BD3F65" w:rsidRDefault="00081684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6054699B" w14:textId="77777777" w:rsidR="00BD3F65" w:rsidRDefault="00BD3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E4BC3" w14:textId="77777777" w:rsidR="00BD3F65" w:rsidRDefault="00081684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3E7109">
          <w:rPr>
            <w:noProof/>
          </w:rPr>
          <w:t>1</w:t>
        </w:r>
        <w:r w:rsidR="00BD3F65">
          <w:fldChar w:fldCharType="end"/>
        </w:r>
      </w:sdtContent>
    </w:sdt>
  </w:p>
  <w:p w14:paraId="2FBD423F" w14:textId="77777777" w:rsidR="00BD3F65" w:rsidRDefault="00BD3F65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833EA" w14:textId="77777777" w:rsidR="006C7397" w:rsidRDefault="006C7397" w:rsidP="003D2EEB">
      <w:r>
        <w:separator/>
      </w:r>
    </w:p>
  </w:footnote>
  <w:footnote w:type="continuationSeparator" w:id="0">
    <w:p w14:paraId="49D4B663" w14:textId="77777777" w:rsidR="006C7397" w:rsidRDefault="006C7397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1EAC" w14:textId="77777777" w:rsidR="003D2EEB" w:rsidRDefault="003D2EEB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3056" behindDoc="0" locked="0" layoutInCell="1" allowOverlap="1" wp14:anchorId="7FB13A3A" wp14:editId="47A1DC2A">
          <wp:simplePos x="0" y="0"/>
          <wp:positionH relativeFrom="column">
            <wp:posOffset>-187960</wp:posOffset>
          </wp:positionH>
          <wp:positionV relativeFrom="paragraph">
            <wp:posOffset>-238125</wp:posOffset>
          </wp:positionV>
          <wp:extent cx="2458192" cy="797760"/>
          <wp:effectExtent l="0" t="0" r="0" b="0"/>
          <wp:wrapNone/>
          <wp:docPr id="6" name="Grafik 6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35ED5" w14:textId="77777777" w:rsidR="003D2EEB" w:rsidRDefault="003D2EEB">
    <w:pPr>
      <w:pStyle w:val="Kopfzeile"/>
    </w:pPr>
  </w:p>
  <w:p w14:paraId="6E5A13FA" w14:textId="2EFF32F9" w:rsidR="00024A00" w:rsidRPr="0081116D" w:rsidRDefault="00927866" w:rsidP="00927866">
    <w:pPr>
      <w:pStyle w:val="Kopfzeile"/>
      <w:tabs>
        <w:tab w:val="clear" w:pos="4536"/>
        <w:tab w:val="clear" w:pos="9072"/>
        <w:tab w:val="center" w:pos="5670"/>
      </w:tabs>
      <w:rPr>
        <w:sz w:val="28"/>
      </w:rPr>
    </w:pPr>
    <w:r>
      <w:rPr>
        <w:sz w:val="28"/>
      </w:rPr>
      <w:tab/>
    </w:r>
    <w:r w:rsidR="0081116D">
      <w:rPr>
        <w:sz w:val="28"/>
      </w:rPr>
      <w:t>Kontrollfragen zur Objektorientierung</w:t>
    </w:r>
  </w:p>
  <w:p w14:paraId="471B037B" w14:textId="77777777" w:rsidR="00DA3838" w:rsidRDefault="00DA3838" w:rsidP="00BE0AE4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851"/>
      </w:tabs>
    </w:pPr>
  </w:p>
  <w:p w14:paraId="10BD4EBE" w14:textId="1E865CAB" w:rsidR="00BE0AE4" w:rsidRPr="003D2EEB" w:rsidRDefault="00927866" w:rsidP="00927866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938"/>
      </w:tabs>
    </w:pPr>
    <w:r>
      <w:t>Name:</w:t>
    </w:r>
    <w:r>
      <w:tab/>
    </w:r>
    <w:r w:rsidR="00BE0AE4">
      <w:t>Datum:</w:t>
    </w:r>
    <w:r w:rsidR="00DA383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A91"/>
    <w:multiLevelType w:val="hybridMultilevel"/>
    <w:tmpl w:val="E88CF482"/>
    <w:lvl w:ilvl="0" w:tplc="2904F9E2">
      <w:start w:val="2"/>
      <w:numFmt w:val="bullet"/>
      <w:lvlText w:val="-"/>
      <w:lvlJc w:val="left"/>
      <w:pPr>
        <w:ind w:left="720" w:hanging="360"/>
      </w:pPr>
      <w:rPr>
        <w:rFonts w:ascii="Roboto Condensed Light" w:eastAsiaTheme="minorHAnsi" w:hAnsi="Roboto Condensed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781"/>
    <w:multiLevelType w:val="hybridMultilevel"/>
    <w:tmpl w:val="10EEF72E"/>
    <w:lvl w:ilvl="0" w:tplc="42DC6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0B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C26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47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01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AC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83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AA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4A7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6E8"/>
    <w:multiLevelType w:val="hybridMultilevel"/>
    <w:tmpl w:val="11DC7016"/>
    <w:lvl w:ilvl="0" w:tplc="6FDE1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E0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CE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C3F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7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604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27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E7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E3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0CE4"/>
    <w:multiLevelType w:val="hybridMultilevel"/>
    <w:tmpl w:val="82546B9C"/>
    <w:lvl w:ilvl="0" w:tplc="C024B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8A65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4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2C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44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F80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AA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28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C04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859F9"/>
    <w:multiLevelType w:val="hybridMultilevel"/>
    <w:tmpl w:val="B90221AA"/>
    <w:lvl w:ilvl="0" w:tplc="CB6ED9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9A5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A0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EC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48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A71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7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C3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E3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E01B4E"/>
    <w:multiLevelType w:val="hybridMultilevel"/>
    <w:tmpl w:val="2466B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D408D"/>
    <w:multiLevelType w:val="hybridMultilevel"/>
    <w:tmpl w:val="65FAC056"/>
    <w:lvl w:ilvl="0" w:tplc="1376E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BED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82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02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63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66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041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E1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28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814E0"/>
    <w:multiLevelType w:val="hybridMultilevel"/>
    <w:tmpl w:val="03229BC0"/>
    <w:lvl w:ilvl="0" w:tplc="BBECB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6858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67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20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64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86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E7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84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67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51467"/>
    <w:multiLevelType w:val="hybridMultilevel"/>
    <w:tmpl w:val="AC2A4974"/>
    <w:lvl w:ilvl="0" w:tplc="3EB4F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0D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45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2C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4D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8C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7E3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8A1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00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09"/>
    <w:rsid w:val="00024A00"/>
    <w:rsid w:val="00032D22"/>
    <w:rsid w:val="0003577F"/>
    <w:rsid w:val="00081684"/>
    <w:rsid w:val="001B23B7"/>
    <w:rsid w:val="001B4CD1"/>
    <w:rsid w:val="0022786F"/>
    <w:rsid w:val="00362AB9"/>
    <w:rsid w:val="003A7837"/>
    <w:rsid w:val="003D2EEB"/>
    <w:rsid w:val="003E7109"/>
    <w:rsid w:val="00467184"/>
    <w:rsid w:val="004D4413"/>
    <w:rsid w:val="005A59A2"/>
    <w:rsid w:val="00644B62"/>
    <w:rsid w:val="00681847"/>
    <w:rsid w:val="006C7397"/>
    <w:rsid w:val="006E55F9"/>
    <w:rsid w:val="006E6AB7"/>
    <w:rsid w:val="006F7975"/>
    <w:rsid w:val="007E7708"/>
    <w:rsid w:val="0080610D"/>
    <w:rsid w:val="0081116D"/>
    <w:rsid w:val="008A6065"/>
    <w:rsid w:val="008B54D2"/>
    <w:rsid w:val="008D41F9"/>
    <w:rsid w:val="008F042E"/>
    <w:rsid w:val="00927866"/>
    <w:rsid w:val="00943AC6"/>
    <w:rsid w:val="00970B38"/>
    <w:rsid w:val="009A6F19"/>
    <w:rsid w:val="009A79A9"/>
    <w:rsid w:val="00A058EE"/>
    <w:rsid w:val="00A7370B"/>
    <w:rsid w:val="00AC57CC"/>
    <w:rsid w:val="00AE4F13"/>
    <w:rsid w:val="00B1636A"/>
    <w:rsid w:val="00BD3F65"/>
    <w:rsid w:val="00BD7F7F"/>
    <w:rsid w:val="00BE0AE4"/>
    <w:rsid w:val="00C75F0A"/>
    <w:rsid w:val="00D6195A"/>
    <w:rsid w:val="00D66125"/>
    <w:rsid w:val="00DA3838"/>
    <w:rsid w:val="00E672E0"/>
    <w:rsid w:val="00EC6067"/>
    <w:rsid w:val="00EE08F1"/>
    <w:rsid w:val="03EE2FE6"/>
    <w:rsid w:val="39464C59"/>
    <w:rsid w:val="5A41AEAD"/>
    <w:rsid w:val="61E6415F"/>
    <w:rsid w:val="6574F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63A24B"/>
  <w15:docId w15:val="{5F42737B-19CE-44D8-A7F1-6CAC53A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4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4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4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9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94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9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5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51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94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3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2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1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8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20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0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8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38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9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6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93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2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47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79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6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34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7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36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14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7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0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91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3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7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90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0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6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72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7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7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1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0</TotalTime>
  <Pages>4</Pages>
  <Words>721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Esser</dc:creator>
  <cp:lastModifiedBy>goertz_san@K2AC.LOCAL</cp:lastModifiedBy>
  <cp:revision>9</cp:revision>
  <cp:lastPrinted>2017-07-07T16:26:00Z</cp:lastPrinted>
  <dcterms:created xsi:type="dcterms:W3CDTF">2021-04-21T10:23:00Z</dcterms:created>
  <dcterms:modified xsi:type="dcterms:W3CDTF">2021-11-17T11:08:00Z</dcterms:modified>
</cp:coreProperties>
</file>