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4424A" w14:textId="19697487" w:rsidR="007A053D" w:rsidRDefault="007A053D" w:rsidP="007A053D">
      <w:pPr>
        <w:pStyle w:val="Aufgabentext"/>
        <w:spacing w:before="120"/>
        <w:jc w:val="both"/>
      </w:pPr>
      <w:r>
        <w:t>Herr Weiß, der der Projektleiter für individuelle Kundensoftware, möchte, dass Sie ihn bei der Durchführung eines neuen Projekt-Auftrags unterstützen. Die „Aix-Car-Group Ltd.“, war so angetan von der individuellen Software für Mietwagen, dass Sie darum gebeten hat, eine Software für die Verwaltung von Gehältern ihrer unterschiedlichen Mitarbeiter zu unterstützen.</w:t>
      </w:r>
    </w:p>
    <w:p w14:paraId="04E05E6A" w14:textId="38E3C6AA" w:rsidR="007A053D" w:rsidRDefault="007A053D" w:rsidP="00EA7AD3">
      <w:pPr>
        <w:pStyle w:val="Aufgabentext"/>
        <w:spacing w:before="120" w:after="240"/>
        <w:jc w:val="both"/>
      </w:pPr>
      <w:r>
        <w:t>Schon wieder waren Sie</w:t>
      </w:r>
      <w:r w:rsidR="0028256A">
        <w:t>,</w:t>
      </w:r>
      <w:r>
        <w:t xml:space="preserve"> bedingt durch den Berufsschulunterricht</w:t>
      </w:r>
      <w:r w:rsidR="0028256A">
        <w:t>,</w:t>
      </w:r>
      <w:r>
        <w:t xml:space="preserve"> </w:t>
      </w:r>
      <w:r w:rsidR="0028256A">
        <w:t xml:space="preserve">weder bei </w:t>
      </w:r>
      <w:r>
        <w:t xml:space="preserve">den Gesprächen mit dem Kunden </w:t>
      </w:r>
      <w:r w:rsidR="0028256A">
        <w:t xml:space="preserve">noch bei den ersten Design-Entwürfen </w:t>
      </w:r>
      <w:r>
        <w:t xml:space="preserve">dabei. Herr Weiß </w:t>
      </w:r>
      <w:r w:rsidR="00432B70">
        <w:t xml:space="preserve">übergibt Ihnen das Gesprächsprotokoll und </w:t>
      </w:r>
      <w:r w:rsidR="0028256A">
        <w:t>den ersten Entwurf Ihrer Fachkollegen und bittet Sie sich mit den Anforderungen vertraut zu machen.</w:t>
      </w:r>
      <w:r>
        <w:t xml:space="preserve"> </w:t>
      </w:r>
    </w:p>
    <w:p w14:paraId="403C707D" w14:textId="0CFCFB48" w:rsidR="0028256A" w:rsidRPr="0028256A" w:rsidRDefault="0028256A" w:rsidP="0028256A">
      <w:pPr>
        <w:pStyle w:val="Aufgabentext"/>
        <w:pBdr>
          <w:top w:val="single" w:sz="4" w:space="1" w:color="auto"/>
        </w:pBdr>
        <w:jc w:val="both"/>
        <w:rPr>
          <w:rFonts w:ascii="Times New Roman" w:hAnsi="Times New Roman" w:cs="Times New Roman"/>
        </w:rPr>
      </w:pPr>
      <w:r w:rsidRPr="00AE5703">
        <w:rPr>
          <w:rFonts w:ascii="Times New Roman" w:hAnsi="Times New Roman" w:cs="Times New Roman"/>
        </w:rPr>
        <w:t xml:space="preserve">Gesprächsprotokoll des Kundengesprächs </w:t>
      </w:r>
    </w:p>
    <w:p w14:paraId="69B42F55" w14:textId="00A5DD9E" w:rsidR="0028256A" w:rsidRPr="00AE5703" w:rsidRDefault="0028256A" w:rsidP="0028256A">
      <w:pPr>
        <w:pStyle w:val="Aufgabentext"/>
        <w:jc w:val="both"/>
        <w:rPr>
          <w:rFonts w:ascii="Times New Roman" w:hAnsi="Times New Roman" w:cs="Times New Roman"/>
        </w:rPr>
      </w:pPr>
      <w:r w:rsidRPr="00AE5703">
        <w:rPr>
          <w:rFonts w:ascii="Times New Roman" w:hAnsi="Times New Roman" w:cs="Times New Roman"/>
        </w:rPr>
        <w:t xml:space="preserve">Anwesend: Herr Weiß und Frau </w:t>
      </w:r>
      <w:proofErr w:type="spellStart"/>
      <w:r w:rsidRPr="00AE5703">
        <w:rPr>
          <w:rFonts w:ascii="Times New Roman" w:hAnsi="Times New Roman" w:cs="Times New Roman"/>
        </w:rPr>
        <w:t>Kallenbring</w:t>
      </w:r>
      <w:proofErr w:type="spellEnd"/>
    </w:p>
    <w:p w14:paraId="4088AFCA" w14:textId="77777777" w:rsidR="0028256A" w:rsidRPr="00AE5703" w:rsidRDefault="0028256A" w:rsidP="0028256A">
      <w:pPr>
        <w:pStyle w:val="Aufgabentext"/>
        <w:jc w:val="both"/>
        <w:rPr>
          <w:rFonts w:ascii="Times New Roman" w:hAnsi="Times New Roman" w:cs="Times New Roman"/>
        </w:rPr>
      </w:pPr>
    </w:p>
    <w:p w14:paraId="447FDC48" w14:textId="71031BBF" w:rsidR="00375590" w:rsidRPr="00686478" w:rsidRDefault="00375590" w:rsidP="00375590">
      <w:pPr>
        <w:pStyle w:val="Listenabsatz"/>
        <w:numPr>
          <w:ilvl w:val="0"/>
          <w:numId w:val="7"/>
        </w:numPr>
        <w:rPr>
          <w:rFonts w:ascii="Times New Roman" w:hAnsi="Times New Roman" w:cs="Times New Roman"/>
        </w:rPr>
      </w:pPr>
      <w:r w:rsidRPr="0028256A">
        <w:rPr>
          <w:rFonts w:ascii="Times New Roman" w:hAnsi="Times New Roman" w:cs="Times New Roman"/>
        </w:rPr>
        <w:t xml:space="preserve">Die Software soll je nach Mitarbeitertyp die Gehälter unterschiedlich </w:t>
      </w:r>
      <w:r>
        <w:rPr>
          <w:rFonts w:ascii="Times New Roman" w:hAnsi="Times New Roman" w:cs="Times New Roman"/>
        </w:rPr>
        <w:t>bestimmen</w:t>
      </w:r>
      <w:r w:rsidRPr="0028256A">
        <w:rPr>
          <w:rFonts w:ascii="Times New Roman" w:hAnsi="Times New Roman" w:cs="Times New Roman"/>
        </w:rPr>
        <w:t xml:space="preserve"> können.</w:t>
      </w:r>
      <w:r>
        <w:rPr>
          <w:rFonts w:ascii="Times New Roman" w:hAnsi="Times New Roman" w:cs="Times New Roman"/>
        </w:rPr>
        <w:t xml:space="preserve"> Schichtarbeiter werden nach Stunden und Stundensatz bezahlt. Büroarbeiter eralten ein Festgehalt. Manager erhalten </w:t>
      </w:r>
      <w:r w:rsidR="00686478">
        <w:rPr>
          <w:rFonts w:ascii="Times New Roman" w:hAnsi="Times New Roman" w:cs="Times New Roman"/>
        </w:rPr>
        <w:t>neben einem</w:t>
      </w:r>
      <w:r>
        <w:rPr>
          <w:rFonts w:ascii="Times New Roman" w:hAnsi="Times New Roman" w:cs="Times New Roman"/>
        </w:rPr>
        <w:t xml:space="preserve"> Festgehalt </w:t>
      </w:r>
      <w:r w:rsidR="00686478">
        <w:rPr>
          <w:rFonts w:ascii="Times New Roman" w:hAnsi="Times New Roman" w:cs="Times New Roman"/>
        </w:rPr>
        <w:t>auch</w:t>
      </w:r>
      <w:r>
        <w:rPr>
          <w:rFonts w:ascii="Times New Roman" w:hAnsi="Times New Roman" w:cs="Times New Roman"/>
        </w:rPr>
        <w:t xml:space="preserve"> einen Bonus, abhängig </w:t>
      </w:r>
      <w:r w:rsidR="00686478">
        <w:rPr>
          <w:rFonts w:ascii="Times New Roman" w:hAnsi="Times New Roman" w:cs="Times New Roman"/>
        </w:rPr>
        <w:t>von einem individuell vereinbarten Prozentsatz</w:t>
      </w:r>
      <w:r>
        <w:rPr>
          <w:rFonts w:ascii="Times New Roman" w:hAnsi="Times New Roman" w:cs="Times New Roman"/>
        </w:rPr>
        <w:t>.</w:t>
      </w:r>
    </w:p>
    <w:p w14:paraId="762DE7EC" w14:textId="56F35BC6" w:rsidR="00686478" w:rsidRPr="00686478" w:rsidRDefault="00686478" w:rsidP="00686478">
      <w:pPr>
        <w:pStyle w:val="Listenabsatz"/>
        <w:numPr>
          <w:ilvl w:val="0"/>
          <w:numId w:val="7"/>
        </w:numPr>
        <w:rPr>
          <w:rFonts w:ascii="Times New Roman" w:hAnsi="Times New Roman" w:cs="Times New Roman"/>
        </w:rPr>
      </w:pPr>
      <w:r>
        <w:rPr>
          <w:rFonts w:ascii="Times New Roman" w:hAnsi="Times New Roman" w:cs="Times New Roman"/>
        </w:rPr>
        <w:t>IDs werden einmalig erstellt und unterliegen bestimmten Regeln</w:t>
      </w:r>
      <w:r w:rsidRPr="00686478">
        <w:rPr>
          <w:rFonts w:ascii="Times New Roman" w:hAnsi="Times New Roman" w:cs="Times New Roman"/>
        </w:rPr>
        <w:t xml:space="preserve">: </w:t>
      </w:r>
    </w:p>
    <w:p w14:paraId="5A2752C0" w14:textId="766F1C7E" w:rsidR="00686478" w:rsidRPr="00686478" w:rsidRDefault="00686478" w:rsidP="00686478">
      <w:pPr>
        <w:pStyle w:val="Listenabsatz"/>
        <w:numPr>
          <w:ilvl w:val="1"/>
          <w:numId w:val="7"/>
        </w:numPr>
        <w:rPr>
          <w:rFonts w:ascii="Times New Roman" w:hAnsi="Times New Roman" w:cs="Times New Roman"/>
        </w:rPr>
      </w:pPr>
      <w:r w:rsidRPr="00686478">
        <w:rPr>
          <w:rFonts w:ascii="Times New Roman" w:hAnsi="Times New Roman" w:cs="Times New Roman"/>
        </w:rPr>
        <w:t xml:space="preserve">Mitarbeiter IDs sind </w:t>
      </w:r>
      <w:r>
        <w:rPr>
          <w:rFonts w:ascii="Times New Roman" w:hAnsi="Times New Roman" w:cs="Times New Roman"/>
        </w:rPr>
        <w:t xml:space="preserve">immer </w:t>
      </w:r>
      <w:r w:rsidRPr="00686478">
        <w:rPr>
          <w:rFonts w:ascii="Times New Roman" w:hAnsi="Times New Roman" w:cs="Times New Roman"/>
        </w:rPr>
        <w:t>positiv</w:t>
      </w:r>
      <w:r>
        <w:rPr>
          <w:rFonts w:ascii="Times New Roman" w:hAnsi="Times New Roman" w:cs="Times New Roman"/>
        </w:rPr>
        <w:t xml:space="preserve"> und vierstellig</w:t>
      </w:r>
      <w:r w:rsidRPr="00686478">
        <w:rPr>
          <w:rFonts w:ascii="Times New Roman" w:hAnsi="Times New Roman" w:cs="Times New Roman"/>
        </w:rPr>
        <w:t>.</w:t>
      </w:r>
    </w:p>
    <w:p w14:paraId="319E8012" w14:textId="406894CF" w:rsidR="00686478" w:rsidRPr="00686478" w:rsidRDefault="00686478" w:rsidP="00686478">
      <w:pPr>
        <w:pStyle w:val="Listenabsatz"/>
        <w:numPr>
          <w:ilvl w:val="1"/>
          <w:numId w:val="7"/>
        </w:numPr>
        <w:rPr>
          <w:rFonts w:ascii="Times New Roman" w:hAnsi="Times New Roman" w:cs="Times New Roman"/>
        </w:rPr>
      </w:pPr>
      <w:r>
        <w:rPr>
          <w:rFonts w:ascii="Times New Roman" w:hAnsi="Times New Roman" w:cs="Times New Roman"/>
        </w:rPr>
        <w:t>Schichtarbeiter</w:t>
      </w:r>
      <w:r w:rsidRPr="00686478">
        <w:rPr>
          <w:rFonts w:ascii="Times New Roman" w:hAnsi="Times New Roman" w:cs="Times New Roman"/>
        </w:rPr>
        <w:t xml:space="preserve"> IDs sind positiv, vierstellig und beginnen mit der Ziffer 3.</w:t>
      </w:r>
    </w:p>
    <w:p w14:paraId="28A3F0BB" w14:textId="38AB907A" w:rsidR="00686478" w:rsidRPr="00686478" w:rsidRDefault="00686478" w:rsidP="00686478">
      <w:pPr>
        <w:pStyle w:val="Listenabsatz"/>
        <w:numPr>
          <w:ilvl w:val="1"/>
          <w:numId w:val="7"/>
        </w:numPr>
        <w:rPr>
          <w:rFonts w:ascii="Times New Roman" w:hAnsi="Times New Roman" w:cs="Times New Roman"/>
        </w:rPr>
      </w:pPr>
      <w:r w:rsidRPr="00686478">
        <w:rPr>
          <w:rFonts w:ascii="Times New Roman" w:hAnsi="Times New Roman" w:cs="Times New Roman"/>
        </w:rPr>
        <w:t>Buero</w:t>
      </w:r>
      <w:r w:rsidR="00202FA2">
        <w:rPr>
          <w:rFonts w:ascii="Times New Roman" w:hAnsi="Times New Roman" w:cs="Times New Roman"/>
        </w:rPr>
        <w:t>arbeiter</w:t>
      </w:r>
      <w:r w:rsidRPr="00686478">
        <w:rPr>
          <w:rFonts w:ascii="Times New Roman" w:hAnsi="Times New Roman" w:cs="Times New Roman"/>
        </w:rPr>
        <w:t xml:space="preserve"> IDs sind positiv, vierstellig und beginnen mit 5. </w:t>
      </w:r>
    </w:p>
    <w:p w14:paraId="1F4C575D" w14:textId="71325A79" w:rsidR="00686478" w:rsidRPr="0028256A" w:rsidRDefault="00202FA2" w:rsidP="00686478">
      <w:pPr>
        <w:pStyle w:val="Listenabsatz"/>
        <w:numPr>
          <w:ilvl w:val="1"/>
          <w:numId w:val="7"/>
        </w:numPr>
        <w:rPr>
          <w:rFonts w:ascii="Times New Roman" w:hAnsi="Times New Roman" w:cs="Times New Roman"/>
        </w:rPr>
      </w:pPr>
      <w:r>
        <w:rPr>
          <w:rFonts w:ascii="Times New Roman" w:hAnsi="Times New Roman" w:cs="Times New Roman"/>
        </w:rPr>
        <w:t>Manager</w:t>
      </w:r>
      <w:r w:rsidR="00686478" w:rsidRPr="00686478">
        <w:rPr>
          <w:rFonts w:ascii="Times New Roman" w:hAnsi="Times New Roman" w:cs="Times New Roman"/>
        </w:rPr>
        <w:t xml:space="preserve"> IDs sind positiv, vierstellig und beginnen mit 50.</w:t>
      </w:r>
    </w:p>
    <w:p w14:paraId="49BB434B" w14:textId="36406785" w:rsidR="00686478" w:rsidRDefault="0028256A" w:rsidP="0028256A">
      <w:pPr>
        <w:pStyle w:val="Listenabsatz"/>
        <w:numPr>
          <w:ilvl w:val="0"/>
          <w:numId w:val="7"/>
        </w:numPr>
        <w:rPr>
          <w:rFonts w:ascii="Times New Roman" w:hAnsi="Times New Roman" w:cs="Times New Roman"/>
        </w:rPr>
      </w:pPr>
      <w:r w:rsidRPr="0028256A">
        <w:rPr>
          <w:rFonts w:ascii="Times New Roman" w:hAnsi="Times New Roman" w:cs="Times New Roman"/>
        </w:rPr>
        <w:t xml:space="preserve">Eine Verwaltung der Mitarbeiter soll in der Lage sein, </w:t>
      </w:r>
    </w:p>
    <w:p w14:paraId="386E0D5B" w14:textId="2DEAF74E" w:rsidR="00686478" w:rsidRPr="00686478" w:rsidRDefault="00686478" w:rsidP="00686478">
      <w:pPr>
        <w:pStyle w:val="Listenabsatz"/>
        <w:numPr>
          <w:ilvl w:val="1"/>
          <w:numId w:val="7"/>
        </w:numPr>
        <w:rPr>
          <w:rFonts w:ascii="Times New Roman" w:hAnsi="Times New Roman" w:cs="Times New Roman"/>
        </w:rPr>
      </w:pPr>
      <w:r>
        <w:rPr>
          <w:rFonts w:ascii="Times New Roman" w:hAnsi="Times New Roman" w:cs="Times New Roman"/>
        </w:rPr>
        <w:t>Eine Geha</w:t>
      </w:r>
      <w:r w:rsidR="00EA7AD3">
        <w:rPr>
          <w:rFonts w:ascii="Times New Roman" w:hAnsi="Times New Roman" w:cs="Times New Roman"/>
        </w:rPr>
        <w:t>l</w:t>
      </w:r>
      <w:r>
        <w:rPr>
          <w:rFonts w:ascii="Times New Roman" w:hAnsi="Times New Roman" w:cs="Times New Roman"/>
        </w:rPr>
        <w:t>tsliste mit abschließender Gehaltssumme zu erstellen.</w:t>
      </w:r>
    </w:p>
    <w:p w14:paraId="6C9DAF6E" w14:textId="103DB4CD" w:rsidR="0028256A" w:rsidRDefault="0028256A" w:rsidP="00686478">
      <w:pPr>
        <w:pStyle w:val="Listenabsatz"/>
        <w:numPr>
          <w:ilvl w:val="1"/>
          <w:numId w:val="7"/>
        </w:numPr>
        <w:rPr>
          <w:rFonts w:ascii="Times New Roman" w:hAnsi="Times New Roman" w:cs="Times New Roman"/>
        </w:rPr>
      </w:pPr>
      <w:r w:rsidRPr="0028256A">
        <w:rPr>
          <w:rFonts w:ascii="Times New Roman" w:hAnsi="Times New Roman" w:cs="Times New Roman"/>
        </w:rPr>
        <w:t xml:space="preserve">die aktuellen Mitarbeiterdaten zu speichern und </w:t>
      </w:r>
      <w:proofErr w:type="gramStart"/>
      <w:r w:rsidRPr="0028256A">
        <w:rPr>
          <w:rFonts w:ascii="Times New Roman" w:hAnsi="Times New Roman" w:cs="Times New Roman"/>
        </w:rPr>
        <w:t>wieder herzustellen</w:t>
      </w:r>
      <w:proofErr w:type="gramEnd"/>
      <w:r w:rsidRPr="0028256A">
        <w:rPr>
          <w:rFonts w:ascii="Times New Roman" w:hAnsi="Times New Roman" w:cs="Times New Roman"/>
        </w:rPr>
        <w:t>.</w:t>
      </w:r>
    </w:p>
    <w:p w14:paraId="179F61C2" w14:textId="3C7DBD89" w:rsidR="00EA7AD3" w:rsidRPr="00EA7AD3" w:rsidRDefault="00EA7AD3" w:rsidP="00686478">
      <w:pPr>
        <w:pStyle w:val="Listenabsatz"/>
        <w:numPr>
          <w:ilvl w:val="1"/>
          <w:numId w:val="7"/>
        </w:numPr>
        <w:rPr>
          <w:rFonts w:ascii="Times New Roman" w:hAnsi="Times New Roman" w:cs="Times New Roman"/>
        </w:rPr>
      </w:pPr>
      <w:r>
        <w:rPr>
          <w:rFonts w:ascii="Times New Roman" w:hAnsi="Times New Roman" w:cs="Times New Roman"/>
        </w:rPr>
        <w:t xml:space="preserve">Neue Mitarbeiter einzustellen und </w:t>
      </w:r>
    </w:p>
    <w:p w14:paraId="61492104" w14:textId="29917618" w:rsidR="00EA7AD3" w:rsidRPr="0028256A" w:rsidRDefault="00EA7AD3" w:rsidP="00EA7AD3">
      <w:pPr>
        <w:pStyle w:val="Listenabsatz"/>
        <w:numPr>
          <w:ilvl w:val="1"/>
          <w:numId w:val="7"/>
        </w:numPr>
        <w:spacing w:after="120"/>
        <w:ind w:left="1434" w:hanging="357"/>
        <w:rPr>
          <w:rFonts w:ascii="Times New Roman" w:hAnsi="Times New Roman" w:cs="Times New Roman"/>
        </w:rPr>
      </w:pPr>
      <w:r>
        <w:rPr>
          <w:rFonts w:ascii="Times New Roman" w:hAnsi="Times New Roman" w:cs="Times New Roman"/>
        </w:rPr>
        <w:t>Miarbeiter zu entlassen.</w:t>
      </w:r>
    </w:p>
    <w:p w14:paraId="57FAE35B" w14:textId="2C101BB5" w:rsidR="0028256A" w:rsidRPr="0028256A" w:rsidRDefault="0028256A" w:rsidP="0028256A">
      <w:pPr>
        <w:pStyle w:val="Aufgabentext"/>
        <w:pBdr>
          <w:top w:val="single" w:sz="4" w:space="1" w:color="auto"/>
        </w:pBdr>
        <w:jc w:val="both"/>
        <w:rPr>
          <w:rFonts w:ascii="Times New Roman" w:hAnsi="Times New Roman" w:cs="Times New Roman"/>
        </w:rPr>
      </w:pPr>
      <w:r>
        <w:rPr>
          <w:rFonts w:ascii="Times New Roman" w:hAnsi="Times New Roman" w:cs="Times New Roman"/>
        </w:rPr>
        <w:t xml:space="preserve">Ergebnis </w:t>
      </w:r>
      <w:r w:rsidRPr="00AE5703">
        <w:rPr>
          <w:rFonts w:ascii="Times New Roman" w:hAnsi="Times New Roman" w:cs="Times New Roman"/>
        </w:rPr>
        <w:t xml:space="preserve">des </w:t>
      </w:r>
      <w:r>
        <w:rPr>
          <w:rFonts w:ascii="Times New Roman" w:hAnsi="Times New Roman" w:cs="Times New Roman"/>
        </w:rPr>
        <w:t>Design-Meetings</w:t>
      </w:r>
      <w:r w:rsidRPr="00AE5703">
        <w:rPr>
          <w:rFonts w:ascii="Times New Roman" w:hAnsi="Times New Roman" w:cs="Times New Roman"/>
        </w:rPr>
        <w:t xml:space="preserve"> vom 1</w:t>
      </w:r>
      <w:r>
        <w:rPr>
          <w:rFonts w:ascii="Times New Roman" w:hAnsi="Times New Roman" w:cs="Times New Roman"/>
        </w:rPr>
        <w:t>1</w:t>
      </w:r>
      <w:r w:rsidRPr="00AE5703">
        <w:rPr>
          <w:rFonts w:ascii="Times New Roman" w:hAnsi="Times New Roman" w:cs="Times New Roman"/>
        </w:rPr>
        <w:t>.</w:t>
      </w:r>
      <w:r>
        <w:rPr>
          <w:rFonts w:ascii="Times New Roman" w:hAnsi="Times New Roman" w:cs="Times New Roman"/>
        </w:rPr>
        <w:t>09</w:t>
      </w:r>
      <w:r w:rsidRPr="00AE5703">
        <w:rPr>
          <w:rFonts w:ascii="Times New Roman" w:hAnsi="Times New Roman" w:cs="Times New Roman"/>
        </w:rPr>
        <w:t>.20</w:t>
      </w:r>
      <w:r>
        <w:rPr>
          <w:rFonts w:ascii="Times New Roman" w:hAnsi="Times New Roman" w:cs="Times New Roman"/>
        </w:rPr>
        <w:t>21</w:t>
      </w:r>
    </w:p>
    <w:p w14:paraId="4EF0F34C" w14:textId="070B30EA" w:rsidR="0028256A" w:rsidRPr="004C6FFA" w:rsidRDefault="0028256A" w:rsidP="0028256A">
      <w:pPr>
        <w:pStyle w:val="Aufgabentext"/>
        <w:jc w:val="both"/>
        <w:rPr>
          <w:rFonts w:ascii="Times New Roman" w:hAnsi="Times New Roman" w:cs="Times New Roman"/>
        </w:rPr>
      </w:pPr>
      <w:r w:rsidRPr="00AE5703">
        <w:rPr>
          <w:rFonts w:ascii="Times New Roman" w:hAnsi="Times New Roman" w:cs="Times New Roman"/>
        </w:rPr>
        <w:t>Anwesend: Herr Weiß</w:t>
      </w:r>
      <w:r>
        <w:rPr>
          <w:rFonts w:ascii="Times New Roman" w:hAnsi="Times New Roman" w:cs="Times New Roman"/>
        </w:rPr>
        <w:t>, Frau Kläwer,</w:t>
      </w:r>
      <w:r w:rsidRPr="00AE5703">
        <w:rPr>
          <w:rFonts w:ascii="Times New Roman" w:hAnsi="Times New Roman" w:cs="Times New Roman"/>
        </w:rPr>
        <w:t xml:space="preserve"> Frau </w:t>
      </w:r>
      <w:r>
        <w:rPr>
          <w:rFonts w:ascii="Times New Roman" w:hAnsi="Times New Roman" w:cs="Times New Roman"/>
        </w:rPr>
        <w:t>Schwaygsam und Herr Grün</w:t>
      </w:r>
      <w:r w:rsidR="004C6FFA">
        <w:rPr>
          <w:rFonts w:ascii="Times New Roman" w:hAnsi="Times New Roman" w:cs="Times New Roman"/>
        </w:rPr>
        <w:t>ohr</w:t>
      </w:r>
    </w:p>
    <w:p w14:paraId="5F88CEFA" w14:textId="14091A93" w:rsidR="00235BA5" w:rsidRDefault="00D249C8" w:rsidP="00D249C8">
      <w:pPr>
        <w:pStyle w:val="Aufgabentext"/>
        <w:spacing w:before="120"/>
        <w:rPr>
          <w:noProof/>
        </w:rPr>
      </w:pPr>
      <w:r>
        <w:rPr>
          <w:noProof/>
        </w:rPr>
        <w:lastRenderedPageBreak/>
        <mc:AlternateContent>
          <mc:Choice Requires="wpg">
            <w:drawing>
              <wp:anchor distT="0" distB="0" distL="114300" distR="114300" simplePos="0" relativeHeight="251661312" behindDoc="0" locked="0" layoutInCell="1" allowOverlap="1" wp14:anchorId="52B3648B" wp14:editId="47DE27A9">
                <wp:simplePos x="0" y="0"/>
                <wp:positionH relativeFrom="column">
                  <wp:posOffset>213360</wp:posOffset>
                </wp:positionH>
                <wp:positionV relativeFrom="paragraph">
                  <wp:posOffset>2378710</wp:posOffset>
                </wp:positionV>
                <wp:extent cx="3054350" cy="2165350"/>
                <wp:effectExtent l="19050" t="0" r="31750" b="44450"/>
                <wp:wrapNone/>
                <wp:docPr id="5" name="Group 5"/>
                <wp:cNvGraphicFramePr/>
                <a:graphic xmlns:a="http://schemas.openxmlformats.org/drawingml/2006/main">
                  <a:graphicData uri="http://schemas.microsoft.com/office/word/2010/wordprocessingGroup">
                    <wpg:wgp>
                      <wpg:cNvGrpSpPr/>
                      <wpg:grpSpPr>
                        <a:xfrm>
                          <a:off x="0" y="0"/>
                          <a:ext cx="3054350" cy="2165350"/>
                          <a:chOff x="0" y="0"/>
                          <a:chExt cx="3054350" cy="2165350"/>
                        </a:xfrm>
                      </wpg:grpSpPr>
                      <wps:wsp>
                        <wps:cNvPr id="2" name="Thought Bubble: Cloud 2"/>
                        <wps:cNvSpPr/>
                        <wps:spPr>
                          <a:xfrm>
                            <a:off x="0" y="1244600"/>
                            <a:ext cx="3054350" cy="920750"/>
                          </a:xfrm>
                          <a:prstGeom prst="cloudCallout">
                            <a:avLst>
                              <a:gd name="adj1" fmla="val -18698"/>
                              <a:gd name="adj2" fmla="val -107022"/>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D15E63" w14:textId="176BFA0D" w:rsidR="00E96C6C" w:rsidRPr="00114161" w:rsidRDefault="00E96C6C" w:rsidP="00E96C6C">
                              <w:pPr>
                                <w:jc w:val="center"/>
                                <w:rPr>
                                  <w:color w:val="000000" w:themeColor="text1"/>
                                  <w:sz w:val="20"/>
                                  <w:szCs w:val="20"/>
                                </w:rPr>
                              </w:pPr>
                              <w:r w:rsidRPr="00114161">
                                <w:rPr>
                                  <w:color w:val="000000" w:themeColor="text1"/>
                                  <w:sz w:val="20"/>
                                  <w:szCs w:val="20"/>
                                </w:rPr>
                                <w:t>Uff!!!</w:t>
                              </w:r>
                            </w:p>
                            <w:p w14:paraId="6F773474" w14:textId="08EC8B4C" w:rsidR="00E96C6C" w:rsidRPr="00114161" w:rsidRDefault="00E6251F" w:rsidP="00E96C6C">
                              <w:pPr>
                                <w:jc w:val="center"/>
                                <w:rPr>
                                  <w:sz w:val="20"/>
                                  <w:szCs w:val="20"/>
                                </w:rPr>
                              </w:pPr>
                              <w:r w:rsidRPr="00114161">
                                <w:rPr>
                                  <w:color w:val="000000" w:themeColor="text1"/>
                                  <w:sz w:val="20"/>
                                  <w:szCs w:val="20"/>
                                </w:rPr>
                                <w:t>Diese</w:t>
                              </w:r>
                              <w:r w:rsidR="00E96C6C" w:rsidRPr="00114161">
                                <w:rPr>
                                  <w:color w:val="000000" w:themeColor="text1"/>
                                  <w:sz w:val="20"/>
                                  <w:szCs w:val="20"/>
                                </w:rPr>
                                <w:t xml:space="preserve"> Rechtecke komm</w:t>
                              </w:r>
                              <w:r w:rsidRPr="00114161">
                                <w:rPr>
                                  <w:color w:val="000000" w:themeColor="text1"/>
                                  <w:sz w:val="20"/>
                                  <w:szCs w:val="20"/>
                                </w:rPr>
                                <w:t>en</w:t>
                              </w:r>
                              <w:r w:rsidR="00E96C6C" w:rsidRPr="00114161">
                                <w:rPr>
                                  <w:color w:val="000000" w:themeColor="text1"/>
                                  <w:sz w:val="20"/>
                                  <w:szCs w:val="20"/>
                                </w:rPr>
                                <w:t xml:space="preserve"> </w:t>
                              </w:r>
                              <w:r w:rsidR="00AF2414" w:rsidRPr="00114161">
                                <w:rPr>
                                  <w:color w:val="000000" w:themeColor="text1"/>
                                  <w:sz w:val="20"/>
                                  <w:szCs w:val="20"/>
                                </w:rPr>
                                <w:t>m</w:t>
                              </w:r>
                              <w:r w:rsidR="00E96C6C" w:rsidRPr="00114161">
                                <w:rPr>
                                  <w:color w:val="000000" w:themeColor="text1"/>
                                  <w:sz w:val="20"/>
                                  <w:szCs w:val="20"/>
                                </w:rPr>
                                <w:t>ir noch vage bekannt vor, aber da sind so viele neue Symbole...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4" name="Picture 4" descr="Tired, Men, Working, Man, Job, Businessman, Offic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133350" y="0"/>
                            <a:ext cx="1149350" cy="1320800"/>
                          </a:xfrm>
                          <a:prstGeom prst="rect">
                            <a:avLst/>
                          </a:prstGeom>
                          <a:noFill/>
                          <a:ln>
                            <a:noFill/>
                          </a:ln>
                        </pic:spPr>
                      </pic:pic>
                    </wpg:wgp>
                  </a:graphicData>
                </a:graphic>
              </wp:anchor>
            </w:drawing>
          </mc:Choice>
          <mc:Fallback>
            <w:pict>
              <v:group w14:anchorId="52B3648B" id="Group 5" o:spid="_x0000_s1026" style="position:absolute;margin-left:16.8pt;margin-top:187.3pt;width:240.5pt;height:170.5pt;z-index:251661312" coordsize="30543,21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&#1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 o:spid="_x0000_s1027" type="#_x0000_t106" style="position:absolute;top:12446;width:30543;height:9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" adj="6761,-12317" filled="f" strokecolor="#243f60 [1604]" strokeweight="2pt">
                  <v:textbox inset="0,0,0,0">
                    <w:txbxContent>
                      <w:p w14:paraId="55D15E63" w14:textId="176BFA0D" w:rsidR="00E96C6C" w:rsidRPr="00114161" w:rsidRDefault="00E96C6C" w:rsidP="00E96C6C">
                        <w:pPr>
                          <w:jc w:val="center"/>
                          <w:rPr>
                            <w:color w:val="000000" w:themeColor="text1"/>
                            <w:sz w:val="20"/>
                            <w:szCs w:val="20"/>
                            <w:lang/>
                          </w:rPr>
                        </w:pPr>
                        <w:r w:rsidRPr="00114161">
                          <w:rPr>
                            <w:color w:val="000000" w:themeColor="text1"/>
                            <w:sz w:val="20"/>
                            <w:szCs w:val="20"/>
                            <w:lang/>
                          </w:rPr>
                          <w:t>Uff!!!</w:t>
                        </w:r>
                      </w:p>
                      <w:p w14:paraId="6F773474" w14:textId="08EC8B4C" w:rsidR="00E96C6C" w:rsidRPr="00114161" w:rsidRDefault="00E6251F" w:rsidP="00E96C6C">
                        <w:pPr>
                          <w:jc w:val="center"/>
                          <w:rPr>
                            <w:sz w:val="20"/>
                            <w:szCs w:val="20"/>
                            <w:lang/>
                          </w:rPr>
                        </w:pPr>
                        <w:r w:rsidRPr="00114161">
                          <w:rPr>
                            <w:color w:val="000000" w:themeColor="text1"/>
                            <w:sz w:val="20"/>
                            <w:szCs w:val="20"/>
                            <w:lang/>
                          </w:rPr>
                          <w:t>Diese</w:t>
                        </w:r>
                        <w:r w:rsidR="00E96C6C" w:rsidRPr="00114161">
                          <w:rPr>
                            <w:color w:val="000000" w:themeColor="text1"/>
                            <w:sz w:val="20"/>
                            <w:szCs w:val="20"/>
                            <w:lang/>
                          </w:rPr>
                          <w:t xml:space="preserve"> Rechtecke komm</w:t>
                        </w:r>
                        <w:r w:rsidRPr="00114161">
                          <w:rPr>
                            <w:color w:val="000000" w:themeColor="text1"/>
                            <w:sz w:val="20"/>
                            <w:szCs w:val="20"/>
                            <w:lang/>
                          </w:rPr>
                          <w:t>en</w:t>
                        </w:r>
                        <w:r w:rsidR="00E96C6C" w:rsidRPr="00114161">
                          <w:rPr>
                            <w:color w:val="000000" w:themeColor="text1"/>
                            <w:sz w:val="20"/>
                            <w:szCs w:val="20"/>
                            <w:lang/>
                          </w:rPr>
                          <w:t xml:space="preserve"> </w:t>
                        </w:r>
                        <w:r w:rsidR="00AF2414" w:rsidRPr="00114161">
                          <w:rPr>
                            <w:color w:val="000000" w:themeColor="text1"/>
                            <w:sz w:val="20"/>
                            <w:szCs w:val="20"/>
                            <w:lang/>
                          </w:rPr>
                          <w:t>m</w:t>
                        </w:r>
                        <w:r w:rsidR="00E96C6C" w:rsidRPr="00114161">
                          <w:rPr>
                            <w:color w:val="000000" w:themeColor="text1"/>
                            <w:sz w:val="20"/>
                            <w:szCs w:val="20"/>
                            <w:lang/>
                          </w:rPr>
                          <w:t>ir noch vage bekannt vor, aber da sind so viele neue Symbole...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ired, Men, Working, Man, Job, Businessman, Office" style="position:absolute;left:1333;width:11494;height:1320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">
                  <v:imagedata r:id="rId8" o:title="Tired, Men, Working, Man, Job, Businessman, Office"/>
                </v:shape>
              </v:group>
            </w:pict>
          </mc:Fallback>
        </mc:AlternateContent>
      </w:r>
      <w:r w:rsidR="00E6251F" w:rsidRPr="00E6251F">
        <w:rPr>
          <w:noProof/>
        </w:rPr>
        <w:t xml:space="preserve"> </w:t>
      </w:r>
      <w:r w:rsidR="00336857" w:rsidRPr="00336857">
        <w:rPr>
          <w:noProof/>
        </w:rPr>
        <w:drawing>
          <wp:inline distT="0" distB="0" distL="0" distR="0" wp14:anchorId="3C4D28AF" wp14:editId="45F07000">
            <wp:extent cx="5868670" cy="405237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1028" cy="4067811"/>
                    </a:xfrm>
                    <a:prstGeom prst="rect">
                      <a:avLst/>
                    </a:prstGeom>
                  </pic:spPr>
                </pic:pic>
              </a:graphicData>
            </a:graphic>
          </wp:inline>
        </w:drawing>
      </w:r>
    </w:p>
    <w:p w14:paraId="073FF0C8" w14:textId="75C41FEB" w:rsidR="0028256A" w:rsidRDefault="0028256A" w:rsidP="00E6251F">
      <w:pPr>
        <w:pStyle w:val="Aufgabentext"/>
        <w:spacing w:before="120"/>
        <w:jc w:val="right"/>
      </w:pPr>
    </w:p>
    <w:p w14:paraId="00096C7E" w14:textId="77777777" w:rsidR="006F3D0D" w:rsidRDefault="006F3D0D" w:rsidP="00E6251F">
      <w:pPr>
        <w:pStyle w:val="Aufgabentext"/>
        <w:spacing w:before="120"/>
        <w:jc w:val="right"/>
      </w:pPr>
    </w:p>
    <w:p w14:paraId="1D60A524" w14:textId="2A1E245C" w:rsidR="00235BA5" w:rsidRPr="00546048" w:rsidRDefault="00235BA5" w:rsidP="00235BA5">
      <w:pPr>
        <w:pStyle w:val="Aufgabentext"/>
        <w:spacing w:before="120"/>
        <w:jc w:val="both"/>
      </w:pPr>
      <w:r>
        <w:t>Herr Weiß hat Verständnis für Ihre Panik und will Sie unterstützen. Der erste Tipp den er gibt ist "Keine Panik. Viele kleine Schritte führen zum Ziel</w:t>
      </w:r>
      <w:r w:rsidR="00707487">
        <w:t>.</w:t>
      </w:r>
      <w:r>
        <w:t>" Er drückt Ihnen eine Liste in die Hand, anhand der Sie sich orientieren können.</w:t>
      </w:r>
      <w:r w:rsidR="00546048">
        <w:t xml:space="preserve"> </w:t>
      </w:r>
    </w:p>
    <w:p w14:paraId="3C4552A7" w14:textId="49376AEB" w:rsidR="00235BA5" w:rsidRPr="00235BA5" w:rsidRDefault="0066775A" w:rsidP="00235BA5">
      <w:pPr>
        <w:pStyle w:val="Aufgabentext"/>
        <w:spacing w:before="120"/>
        <w:jc w:val="both"/>
        <w:rPr>
          <w:b/>
          <w:bCs/>
        </w:rPr>
      </w:pPr>
      <w:r>
        <w:rPr>
          <w:noProof/>
        </w:rPr>
        <w:lastRenderedPageBreak/>
        <mc:AlternateContent>
          <mc:Choice Requires="wps">
            <w:drawing>
              <wp:anchor distT="0" distB="0" distL="114300" distR="114300" simplePos="0" relativeHeight="251659264" behindDoc="0" locked="0" layoutInCell="1" allowOverlap="1" wp14:anchorId="652C6999" wp14:editId="3052A9BF">
                <wp:simplePos x="0" y="0"/>
                <wp:positionH relativeFrom="column">
                  <wp:posOffset>111760</wp:posOffset>
                </wp:positionH>
                <wp:positionV relativeFrom="paragraph">
                  <wp:posOffset>182880</wp:posOffset>
                </wp:positionV>
                <wp:extent cx="2368550" cy="5149850"/>
                <wp:effectExtent l="0" t="0" r="12700" b="12700"/>
                <wp:wrapSquare wrapText="bothSides"/>
                <wp:docPr id="3" name="Scroll: Vertical 3"/>
                <wp:cNvGraphicFramePr/>
                <a:graphic xmlns:a="http://schemas.openxmlformats.org/drawingml/2006/main">
                  <a:graphicData uri="http://schemas.microsoft.com/office/word/2010/wordprocessingShape">
                    <wps:wsp>
                      <wps:cNvSpPr/>
                      <wps:spPr>
                        <a:xfrm>
                          <a:off x="0" y="0"/>
                          <a:ext cx="2368550" cy="5149850"/>
                        </a:xfrm>
                        <a:prstGeom prst="verticalScroll">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293ECA" w14:textId="6D869057" w:rsidR="000D6DF1" w:rsidRPr="00D21968" w:rsidRDefault="000D6DF1" w:rsidP="000D6DF1">
                            <w:pPr>
                              <w:pStyle w:val="Listenabsatz"/>
                              <w:ind w:left="142" w:hanging="142"/>
                              <w:rPr>
                                <w:rFonts w:ascii="Bradley Hand ITC" w:hAnsi="Bradley Hand ITC"/>
                                <w:b/>
                                <w:bCs/>
                                <w:color w:val="000000" w:themeColor="text1"/>
                                <w:sz w:val="24"/>
                                <w:szCs w:val="24"/>
                              </w:rPr>
                            </w:pPr>
                            <w:r w:rsidRPr="00D21968">
                              <w:rPr>
                                <w:rFonts w:ascii="Bradley Hand ITC" w:hAnsi="Bradley Hand ITC"/>
                                <w:b/>
                                <w:bCs/>
                                <w:color w:val="000000" w:themeColor="text1"/>
                                <w:sz w:val="24"/>
                                <w:szCs w:val="24"/>
                              </w:rPr>
                              <w:t xml:space="preserve">1. </w:t>
                            </w:r>
                            <w:r w:rsidR="00EE7DAD" w:rsidRPr="00D21968">
                              <w:rPr>
                                <w:rFonts w:ascii="Bradley Hand ITC" w:hAnsi="Bradley Hand ITC"/>
                                <w:b/>
                                <w:bCs/>
                                <w:color w:val="000000" w:themeColor="text1"/>
                                <w:sz w:val="24"/>
                                <w:szCs w:val="24"/>
                              </w:rPr>
                              <w:t>Erstmal mach Dir das mit den +, -,</w:t>
                            </w:r>
                            <w:r w:rsidR="003F1AF4">
                              <w:rPr>
                                <w:rFonts w:ascii="Bradley Hand ITC" w:hAnsi="Bradley Hand ITC"/>
                                <w:b/>
                                <w:bCs/>
                                <w:color w:val="000000" w:themeColor="text1"/>
                                <w:sz w:val="24"/>
                                <w:szCs w:val="24"/>
                              </w:rPr>
                              <w:t xml:space="preserve"> </w:t>
                            </w:r>
                            <w:r w:rsidR="00EE7DAD" w:rsidRPr="00D21968">
                              <w:rPr>
                                <w:rFonts w:ascii="Bradley Hand ITC" w:hAnsi="Bradley Hand ITC"/>
                                <w:b/>
                                <w:bCs/>
                                <w:color w:val="000000" w:themeColor="text1"/>
                                <w:sz w:val="24"/>
                                <w:szCs w:val="24"/>
                              </w:rPr>
                              <w:t xml:space="preserve">: und den Unterschied zwischen () und keine Klammer </w:t>
                            </w:r>
                            <w:r w:rsidR="00EE7DAD" w:rsidRPr="00D21968">
                              <w:rPr>
                                <w:rFonts w:ascii="Bradley Hand ITC" w:hAnsi="Bradley Hand ITC"/>
                                <w:b/>
                                <w:bCs/>
                                <w:color w:val="000000" w:themeColor="text1"/>
                                <w:sz w:val="24"/>
                                <w:szCs w:val="24"/>
                                <w:u w:val="single"/>
                              </w:rPr>
                              <w:t>wieder</w:t>
                            </w:r>
                            <w:r w:rsidR="00EE7DAD" w:rsidRPr="003F1AF4">
                              <w:rPr>
                                <w:rFonts w:ascii="Bradley Hand ITC" w:hAnsi="Bradley Hand ITC"/>
                                <w:b/>
                                <w:bCs/>
                                <w:color w:val="000000" w:themeColor="text1"/>
                                <w:sz w:val="24"/>
                                <w:szCs w:val="24"/>
                              </w:rPr>
                              <w:t xml:space="preserve"> vertraut</w:t>
                            </w:r>
                            <w:r w:rsidR="00EE7DAD" w:rsidRPr="00D21968">
                              <w:rPr>
                                <w:rFonts w:ascii="Bradley Hand ITC" w:hAnsi="Bradley Hand ITC"/>
                                <w:b/>
                                <w:bCs/>
                                <w:color w:val="000000" w:themeColor="text1"/>
                                <w:sz w:val="24"/>
                                <w:szCs w:val="24"/>
                              </w:rPr>
                              <w:t>.</w:t>
                            </w:r>
                          </w:p>
                          <w:p w14:paraId="405C6F67" w14:textId="223F253D" w:rsidR="00235BA5" w:rsidRPr="00D21968" w:rsidRDefault="000D6DF1" w:rsidP="000D6DF1">
                            <w:pPr>
                              <w:pStyle w:val="Listenabsatz"/>
                              <w:ind w:left="142" w:hanging="142"/>
                              <w:rPr>
                                <w:rFonts w:ascii="Bradley Hand ITC" w:hAnsi="Bradley Hand ITC"/>
                                <w:b/>
                                <w:bCs/>
                                <w:color w:val="000000" w:themeColor="text1"/>
                                <w:sz w:val="24"/>
                                <w:szCs w:val="24"/>
                              </w:rPr>
                            </w:pPr>
                            <w:r w:rsidRPr="00D21968">
                              <w:rPr>
                                <w:rFonts w:ascii="Bradley Hand ITC" w:hAnsi="Bradley Hand ITC"/>
                                <w:b/>
                                <w:bCs/>
                                <w:color w:val="000000" w:themeColor="text1"/>
                                <w:sz w:val="24"/>
                                <w:szCs w:val="24"/>
                              </w:rPr>
                              <w:t xml:space="preserve">2. </w:t>
                            </w:r>
                            <w:r w:rsidR="00235BA5" w:rsidRPr="00D21968">
                              <w:rPr>
                                <w:rFonts w:ascii="Bradley Hand ITC" w:hAnsi="Bradley Hand ITC"/>
                                <w:b/>
                                <w:bCs/>
                                <w:color w:val="000000" w:themeColor="text1"/>
                                <w:sz w:val="24"/>
                                <w:szCs w:val="24"/>
                              </w:rPr>
                              <w:t xml:space="preserve">Fange </w:t>
                            </w:r>
                            <w:r w:rsidR="00EE7DAD" w:rsidRPr="00D21968">
                              <w:rPr>
                                <w:rFonts w:ascii="Bradley Hand ITC" w:hAnsi="Bradley Hand ITC"/>
                                <w:b/>
                                <w:bCs/>
                                <w:color w:val="000000" w:themeColor="text1"/>
                                <w:sz w:val="24"/>
                                <w:szCs w:val="24"/>
                              </w:rPr>
                              <w:t xml:space="preserve">dann </w:t>
                            </w:r>
                            <w:r w:rsidR="00235BA5" w:rsidRPr="00D21968">
                              <w:rPr>
                                <w:rFonts w:ascii="Bradley Hand ITC" w:hAnsi="Bradley Hand ITC"/>
                                <w:b/>
                                <w:bCs/>
                                <w:color w:val="000000" w:themeColor="text1"/>
                                <w:sz w:val="24"/>
                                <w:szCs w:val="24"/>
                              </w:rPr>
                              <w:t>mit den Methoden an, die so heißen wie die Klassen</w:t>
                            </w:r>
                            <w:r w:rsidR="00717832" w:rsidRPr="00D21968">
                              <w:rPr>
                                <w:rFonts w:ascii="Bradley Hand ITC" w:hAnsi="Bradley Hand ITC"/>
                                <w:b/>
                                <w:bCs/>
                                <w:color w:val="000000" w:themeColor="text1"/>
                                <w:sz w:val="24"/>
                                <w:szCs w:val="24"/>
                              </w:rPr>
                              <w:t>.</w:t>
                            </w:r>
                          </w:p>
                          <w:p w14:paraId="6291DC27" w14:textId="223CD02F" w:rsidR="00717832" w:rsidRPr="00C622D9" w:rsidRDefault="000D6DF1" w:rsidP="00235BA5">
                            <w:pPr>
                              <w:pStyle w:val="Listenabsatz"/>
                              <w:ind w:left="142" w:hanging="142"/>
                              <w:rPr>
                                <w:rFonts w:ascii="Bradley Hand ITC" w:hAnsi="Bradley Hand ITC"/>
                                <w:b/>
                                <w:bCs/>
                                <w:color w:val="000000" w:themeColor="text1"/>
                                <w:sz w:val="24"/>
                                <w:szCs w:val="24"/>
                              </w:rPr>
                            </w:pPr>
                            <w:r w:rsidRPr="00D21968">
                              <w:rPr>
                                <w:rFonts w:ascii="Bradley Hand ITC" w:hAnsi="Bradley Hand ITC"/>
                                <w:b/>
                                <w:bCs/>
                                <w:color w:val="000000" w:themeColor="text1"/>
                                <w:sz w:val="24"/>
                                <w:szCs w:val="24"/>
                              </w:rPr>
                              <w:t xml:space="preserve">3. </w:t>
                            </w:r>
                            <w:r w:rsidR="00EE7DAD" w:rsidRPr="00D21968">
                              <w:rPr>
                                <w:rFonts w:ascii="Bradley Hand ITC" w:hAnsi="Bradley Hand ITC"/>
                                <w:b/>
                                <w:bCs/>
                                <w:color w:val="000000" w:themeColor="text1"/>
                                <w:sz w:val="24"/>
                                <w:szCs w:val="24"/>
                              </w:rPr>
                              <w:t xml:space="preserve">Dann schau Dir an, was die </w:t>
                            </w:r>
                            <w:r w:rsidR="00C622D9">
                              <w:rPr>
                                <w:rFonts w:ascii="Bradley Hand ITC" w:hAnsi="Bradley Hand ITC"/>
                                <w:b/>
                                <w:bCs/>
                                <w:color w:val="000000" w:themeColor="text1"/>
                                <w:sz w:val="24"/>
                                <w:szCs w:val="24"/>
                              </w:rPr>
                              <w:t xml:space="preserve">unausgefüllten </w:t>
                            </w:r>
                            <w:r w:rsidR="00EE7DAD" w:rsidRPr="00D21968">
                              <w:rPr>
                                <w:rFonts w:ascii="Bradley Hand ITC" w:hAnsi="Bradley Hand ITC"/>
                                <w:b/>
                                <w:bCs/>
                                <w:color w:val="000000" w:themeColor="text1"/>
                                <w:sz w:val="24"/>
                                <w:szCs w:val="24"/>
                              </w:rPr>
                              <w:t xml:space="preserve">Rauten </w:t>
                            </w:r>
                            <w:r w:rsidR="00C622D9">
                              <w:rPr>
                                <w:rFonts w:ascii="Bradley Hand ITC" w:hAnsi="Bradley Hand ITC"/>
                                <w:b/>
                                <w:bCs/>
                                <w:color w:val="000000" w:themeColor="text1"/>
                                <w:sz w:val="24"/>
                                <w:szCs w:val="24"/>
                              </w:rPr>
                              <w:t xml:space="preserve">in einer Beziehung </w:t>
                            </w:r>
                            <w:r w:rsidR="00EE7DAD" w:rsidRPr="00D21968">
                              <w:rPr>
                                <w:rFonts w:ascii="Bradley Hand ITC" w:hAnsi="Bradley Hand ITC"/>
                                <w:b/>
                                <w:bCs/>
                                <w:color w:val="000000" w:themeColor="text1"/>
                                <w:sz w:val="24"/>
                                <w:szCs w:val="24"/>
                              </w:rPr>
                              <w:t>bedeuten.</w:t>
                            </w:r>
                            <w:r w:rsidR="00C622D9">
                              <w:rPr>
                                <w:rFonts w:ascii="Bradley Hand ITC" w:hAnsi="Bradley Hand ITC"/>
                                <w:b/>
                                <w:bCs/>
                                <w:color w:val="000000" w:themeColor="text1"/>
                                <w:sz w:val="24"/>
                                <w:szCs w:val="24"/>
                              </w:rPr>
                              <w:t xml:space="preserve"> (Es gibt auch ausgefüllte.)</w:t>
                            </w:r>
                          </w:p>
                          <w:p w14:paraId="0DC109FF" w14:textId="48CFAD45" w:rsidR="00EE7DAD" w:rsidRPr="00D21968" w:rsidRDefault="000D6DF1" w:rsidP="00235BA5">
                            <w:pPr>
                              <w:pStyle w:val="Listenabsatz"/>
                              <w:ind w:left="142" w:hanging="142"/>
                              <w:rPr>
                                <w:rFonts w:ascii="Bradley Hand ITC" w:hAnsi="Bradley Hand ITC"/>
                                <w:b/>
                                <w:bCs/>
                                <w:color w:val="000000" w:themeColor="text1"/>
                                <w:sz w:val="24"/>
                                <w:szCs w:val="24"/>
                              </w:rPr>
                            </w:pPr>
                            <w:r w:rsidRPr="00D21968">
                              <w:rPr>
                                <w:rFonts w:ascii="Bradley Hand ITC" w:hAnsi="Bradley Hand ITC"/>
                                <w:b/>
                                <w:bCs/>
                                <w:color w:val="000000" w:themeColor="text1"/>
                                <w:sz w:val="24"/>
                                <w:szCs w:val="24"/>
                              </w:rPr>
                              <w:t>4. R</w:t>
                            </w:r>
                            <w:r w:rsidR="00EE7DAD" w:rsidRPr="00D21968">
                              <w:rPr>
                                <w:rFonts w:ascii="Bradley Hand ITC" w:hAnsi="Bradley Hand ITC"/>
                                <w:b/>
                                <w:bCs/>
                                <w:color w:val="000000" w:themeColor="text1"/>
                                <w:sz w:val="24"/>
                                <w:szCs w:val="24"/>
                              </w:rPr>
                              <w:t>echerchier</w:t>
                            </w:r>
                            <w:r w:rsidRPr="00D21968">
                              <w:rPr>
                                <w:rFonts w:ascii="Bradley Hand ITC" w:hAnsi="Bradley Hand ITC"/>
                                <w:b/>
                                <w:bCs/>
                                <w:color w:val="000000" w:themeColor="text1"/>
                                <w:sz w:val="24"/>
                                <w:szCs w:val="24"/>
                              </w:rPr>
                              <w:t>e</w:t>
                            </w:r>
                            <w:r w:rsidR="00EE7DAD" w:rsidRPr="00D21968">
                              <w:rPr>
                                <w:rFonts w:ascii="Bradley Hand ITC" w:hAnsi="Bradley Hand ITC"/>
                                <w:b/>
                                <w:bCs/>
                                <w:color w:val="000000" w:themeColor="text1"/>
                                <w:sz w:val="24"/>
                                <w:szCs w:val="24"/>
                              </w:rPr>
                              <w:t xml:space="preserve"> die Pfeile.</w:t>
                            </w:r>
                          </w:p>
                          <w:p w14:paraId="658A4B46" w14:textId="6B82C0B6" w:rsidR="000D6DF1" w:rsidRPr="00D21968" w:rsidRDefault="000D6DF1" w:rsidP="00235BA5">
                            <w:pPr>
                              <w:pStyle w:val="Listenabsatz"/>
                              <w:ind w:left="142" w:hanging="142"/>
                              <w:rPr>
                                <w:rFonts w:ascii="Bradley Hand ITC" w:hAnsi="Bradley Hand ITC"/>
                                <w:b/>
                                <w:bCs/>
                                <w:color w:val="000000" w:themeColor="text1"/>
                                <w:sz w:val="24"/>
                                <w:szCs w:val="24"/>
                              </w:rPr>
                            </w:pPr>
                            <w:r w:rsidRPr="00D21968">
                              <w:rPr>
                                <w:rFonts w:ascii="Bradley Hand ITC" w:hAnsi="Bradley Hand ITC"/>
                                <w:b/>
                                <w:bCs/>
                                <w:color w:val="000000" w:themeColor="text1"/>
                                <w:sz w:val="24"/>
                                <w:szCs w:val="24"/>
                              </w:rPr>
                              <w:t xml:space="preserve">5. Was soll </w:t>
                            </w:r>
                            <w:r w:rsidR="006C6D64">
                              <w:rPr>
                                <w:rFonts w:ascii="Bradley Hand ITC" w:hAnsi="Bradley Hand ITC"/>
                                <w:b/>
                                <w:bCs/>
                                <w:color w:val="000000" w:themeColor="text1"/>
                                <w:sz w:val="24"/>
                                <w:szCs w:val="24"/>
                              </w:rPr>
                              <w:t>das # Zeichen</w:t>
                            </w:r>
                            <w:r w:rsidRPr="00D21968">
                              <w:rPr>
                                <w:rFonts w:ascii="Bradley Hand ITC" w:hAnsi="Bradley Hand ITC"/>
                                <w:b/>
                                <w:bCs/>
                                <w:color w:val="000000" w:themeColor="text1"/>
                                <w:sz w:val="24"/>
                                <w:szCs w:val="24"/>
                              </w:rPr>
                              <w:t xml:space="preserve"> vor dem setID()</w:t>
                            </w:r>
                            <w:r w:rsidR="00C520E5" w:rsidRPr="00D21968">
                              <w:rPr>
                                <w:rFonts w:ascii="Bradley Hand ITC" w:hAnsi="Bradley Hand ITC"/>
                                <w:b/>
                                <w:bCs/>
                                <w:color w:val="000000" w:themeColor="text1"/>
                                <w:sz w:val="24"/>
                                <w:szCs w:val="24"/>
                              </w:rPr>
                              <w:t xml:space="preserve"> ?</w:t>
                            </w:r>
                          </w:p>
                          <w:p w14:paraId="70A94DC6" w14:textId="103646C5" w:rsidR="000D6DF1" w:rsidRPr="00DA07B5" w:rsidRDefault="000D6DF1" w:rsidP="00DA07B5">
                            <w:pPr>
                              <w:pStyle w:val="Listenabsatz"/>
                              <w:ind w:left="142" w:hanging="142"/>
                              <w:rPr>
                                <w:rFonts w:ascii="Bradley Hand ITC" w:hAnsi="Bradley Hand ITC"/>
                                <w:b/>
                                <w:bCs/>
                                <w:color w:val="000000" w:themeColor="text1"/>
                              </w:rPr>
                            </w:pPr>
                            <w:r w:rsidRPr="00D21968">
                              <w:rPr>
                                <w:rFonts w:ascii="Bradley Hand ITC" w:hAnsi="Bradley Hand ITC"/>
                                <w:b/>
                                <w:bCs/>
                                <w:color w:val="000000" w:themeColor="text1"/>
                                <w:sz w:val="24"/>
                                <w:szCs w:val="24"/>
                              </w:rPr>
                              <w:t>6. Was hat es mit der Kursivschreibung</w:t>
                            </w:r>
                            <w:r w:rsidR="00D21968">
                              <w:rPr>
                                <w:rFonts w:ascii="Bradley Hand ITC" w:hAnsi="Bradley Hand ITC"/>
                                <w:b/>
                                <w:bCs/>
                                <w:color w:val="000000" w:themeColor="text1"/>
                                <w:sz w:val="24"/>
                                <w:szCs w:val="24"/>
                              </w:rPr>
                              <w:t xml:space="preserve"> und dem abstract</w:t>
                            </w:r>
                            <w:r w:rsidRPr="00D21968">
                              <w:rPr>
                                <w:rFonts w:ascii="Bradley Hand ITC" w:hAnsi="Bradley Hand ITC"/>
                                <w:b/>
                                <w:bCs/>
                                <w:color w:val="000000" w:themeColor="text1"/>
                                <w:sz w:val="24"/>
                                <w:szCs w:val="24"/>
                              </w:rPr>
                              <w:t xml:space="preserve"> auf sich?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C699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3" o:spid="_x0000_s1029" type="#_x0000_t97" style="position:absolute;left:0;text-align:left;margin-left:8.8pt;margin-top:14.4pt;width:186.5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" fillcolor="white [3212]" strokecolor="#243f60 [1604]" strokeweight="2pt">
                <v:textbox>
                  <w:txbxContent>
                    <w:p w14:paraId="48293ECA" w14:textId="6D869057" w:rsidR="000D6DF1" w:rsidRPr="00D21968" w:rsidRDefault="000D6DF1" w:rsidP="000D6DF1">
                      <w:pPr>
                        <w:pStyle w:val="Listenabsatz"/>
                        <w:ind w:left="142" w:hanging="142"/>
                        <w:rPr>
                          <w:rFonts w:ascii="Bradley Hand ITC" w:hAnsi="Bradley Hand ITC"/>
                          <w:b/>
                          <w:bCs/>
                          <w:color w:val="000000" w:themeColor="text1"/>
                          <w:sz w:val="24"/>
                          <w:szCs w:val="24"/>
                          <w:lang/>
                        </w:rPr>
                      </w:pPr>
                      <w:r w:rsidRPr="00D21968">
                        <w:rPr>
                          <w:rFonts w:ascii="Bradley Hand ITC" w:hAnsi="Bradley Hand ITC"/>
                          <w:b/>
                          <w:bCs/>
                          <w:color w:val="000000" w:themeColor="text1"/>
                          <w:sz w:val="24"/>
                          <w:szCs w:val="24"/>
                          <w:lang/>
                        </w:rPr>
                        <w:t xml:space="preserve">1. </w:t>
                      </w:r>
                      <w:r w:rsidR="00EE7DAD" w:rsidRPr="00D21968">
                        <w:rPr>
                          <w:rFonts w:ascii="Bradley Hand ITC" w:hAnsi="Bradley Hand ITC"/>
                          <w:b/>
                          <w:bCs/>
                          <w:color w:val="000000" w:themeColor="text1"/>
                          <w:sz w:val="24"/>
                          <w:szCs w:val="24"/>
                          <w:lang/>
                        </w:rPr>
                        <w:t>Erstmal mach Dir das mit den +, -,</w:t>
                      </w:r>
                      <w:r w:rsidR="003F1AF4">
                        <w:rPr>
                          <w:rFonts w:ascii="Bradley Hand ITC" w:hAnsi="Bradley Hand ITC"/>
                          <w:b/>
                          <w:bCs/>
                          <w:color w:val="000000" w:themeColor="text1"/>
                          <w:sz w:val="24"/>
                          <w:szCs w:val="24"/>
                          <w:lang/>
                        </w:rPr>
                        <w:t xml:space="preserve"> </w:t>
                      </w:r>
                      <w:r w:rsidR="00EE7DAD" w:rsidRPr="00D21968">
                        <w:rPr>
                          <w:rFonts w:ascii="Bradley Hand ITC" w:hAnsi="Bradley Hand ITC"/>
                          <w:b/>
                          <w:bCs/>
                          <w:color w:val="000000" w:themeColor="text1"/>
                          <w:sz w:val="24"/>
                          <w:szCs w:val="24"/>
                          <w:lang/>
                        </w:rPr>
                        <w:t xml:space="preserve">: und den Unterschied zwischen () und keine Klammer </w:t>
                      </w:r>
                      <w:r w:rsidR="00EE7DAD" w:rsidRPr="00D21968">
                        <w:rPr>
                          <w:rFonts w:ascii="Bradley Hand ITC" w:hAnsi="Bradley Hand ITC"/>
                          <w:b/>
                          <w:bCs/>
                          <w:color w:val="000000" w:themeColor="text1"/>
                          <w:sz w:val="24"/>
                          <w:szCs w:val="24"/>
                          <w:u w:val="single"/>
                          <w:lang/>
                        </w:rPr>
                        <w:t>wieder</w:t>
                      </w:r>
                      <w:r w:rsidR="00EE7DAD" w:rsidRPr="003F1AF4">
                        <w:rPr>
                          <w:rFonts w:ascii="Bradley Hand ITC" w:hAnsi="Bradley Hand ITC"/>
                          <w:b/>
                          <w:bCs/>
                          <w:color w:val="000000" w:themeColor="text1"/>
                          <w:sz w:val="24"/>
                          <w:szCs w:val="24"/>
                          <w:lang/>
                        </w:rPr>
                        <w:t xml:space="preserve"> vertraut</w:t>
                      </w:r>
                      <w:r w:rsidR="00EE7DAD" w:rsidRPr="00D21968">
                        <w:rPr>
                          <w:rFonts w:ascii="Bradley Hand ITC" w:hAnsi="Bradley Hand ITC"/>
                          <w:b/>
                          <w:bCs/>
                          <w:color w:val="000000" w:themeColor="text1"/>
                          <w:sz w:val="24"/>
                          <w:szCs w:val="24"/>
                          <w:lang/>
                        </w:rPr>
                        <w:t>.</w:t>
                      </w:r>
                    </w:p>
                    <w:p w14:paraId="405C6F67" w14:textId="223F253D" w:rsidR="00235BA5" w:rsidRPr="00D21968" w:rsidRDefault="000D6DF1" w:rsidP="000D6DF1">
                      <w:pPr>
                        <w:pStyle w:val="Listenabsatz"/>
                        <w:ind w:left="142" w:hanging="142"/>
                        <w:rPr>
                          <w:rFonts w:ascii="Bradley Hand ITC" w:hAnsi="Bradley Hand ITC"/>
                          <w:b/>
                          <w:bCs/>
                          <w:color w:val="000000" w:themeColor="text1"/>
                          <w:sz w:val="24"/>
                          <w:szCs w:val="24"/>
                          <w:lang/>
                        </w:rPr>
                      </w:pPr>
                      <w:r w:rsidRPr="00D21968">
                        <w:rPr>
                          <w:rFonts w:ascii="Bradley Hand ITC" w:hAnsi="Bradley Hand ITC"/>
                          <w:b/>
                          <w:bCs/>
                          <w:color w:val="000000" w:themeColor="text1"/>
                          <w:sz w:val="24"/>
                          <w:szCs w:val="24"/>
                          <w:lang/>
                        </w:rPr>
                        <w:t xml:space="preserve">2. </w:t>
                      </w:r>
                      <w:r w:rsidR="00235BA5" w:rsidRPr="00D21968">
                        <w:rPr>
                          <w:rFonts w:ascii="Bradley Hand ITC" w:hAnsi="Bradley Hand ITC"/>
                          <w:b/>
                          <w:bCs/>
                          <w:color w:val="000000" w:themeColor="text1"/>
                          <w:sz w:val="24"/>
                          <w:szCs w:val="24"/>
                          <w:lang/>
                        </w:rPr>
                        <w:t xml:space="preserve">Fange </w:t>
                      </w:r>
                      <w:r w:rsidR="00EE7DAD" w:rsidRPr="00D21968">
                        <w:rPr>
                          <w:rFonts w:ascii="Bradley Hand ITC" w:hAnsi="Bradley Hand ITC"/>
                          <w:b/>
                          <w:bCs/>
                          <w:color w:val="000000" w:themeColor="text1"/>
                          <w:sz w:val="24"/>
                          <w:szCs w:val="24"/>
                          <w:lang/>
                        </w:rPr>
                        <w:t xml:space="preserve">dann </w:t>
                      </w:r>
                      <w:r w:rsidR="00235BA5" w:rsidRPr="00D21968">
                        <w:rPr>
                          <w:rFonts w:ascii="Bradley Hand ITC" w:hAnsi="Bradley Hand ITC"/>
                          <w:b/>
                          <w:bCs/>
                          <w:color w:val="000000" w:themeColor="text1"/>
                          <w:sz w:val="24"/>
                          <w:szCs w:val="24"/>
                          <w:lang/>
                        </w:rPr>
                        <w:t>mit den Methoden an, die so heißen wie die Klassen</w:t>
                      </w:r>
                      <w:r w:rsidR="00717832" w:rsidRPr="00D21968">
                        <w:rPr>
                          <w:rFonts w:ascii="Bradley Hand ITC" w:hAnsi="Bradley Hand ITC"/>
                          <w:b/>
                          <w:bCs/>
                          <w:color w:val="000000" w:themeColor="text1"/>
                          <w:sz w:val="24"/>
                          <w:szCs w:val="24"/>
                          <w:lang/>
                        </w:rPr>
                        <w:t>.</w:t>
                      </w:r>
                    </w:p>
                    <w:p w14:paraId="6291DC27" w14:textId="223CD02F" w:rsidR="00717832" w:rsidRPr="00C622D9" w:rsidRDefault="000D6DF1" w:rsidP="00235BA5">
                      <w:pPr>
                        <w:pStyle w:val="Listenabsatz"/>
                        <w:ind w:left="142" w:hanging="142"/>
                        <w:rPr>
                          <w:rFonts w:ascii="Bradley Hand ITC" w:hAnsi="Bradley Hand ITC"/>
                          <w:b/>
                          <w:bCs/>
                          <w:color w:val="000000" w:themeColor="text1"/>
                          <w:sz w:val="24"/>
                          <w:szCs w:val="24"/>
                          <w:lang/>
                        </w:rPr>
                      </w:pPr>
                      <w:r w:rsidRPr="00D21968">
                        <w:rPr>
                          <w:rFonts w:ascii="Bradley Hand ITC" w:hAnsi="Bradley Hand ITC"/>
                          <w:b/>
                          <w:bCs/>
                          <w:color w:val="000000" w:themeColor="text1"/>
                          <w:sz w:val="24"/>
                          <w:szCs w:val="24"/>
                          <w:lang/>
                        </w:rPr>
                        <w:t xml:space="preserve">3. </w:t>
                      </w:r>
                      <w:r w:rsidR="00EE7DAD" w:rsidRPr="00D21968">
                        <w:rPr>
                          <w:rFonts w:ascii="Bradley Hand ITC" w:hAnsi="Bradley Hand ITC"/>
                          <w:b/>
                          <w:bCs/>
                          <w:color w:val="000000" w:themeColor="text1"/>
                          <w:sz w:val="24"/>
                          <w:szCs w:val="24"/>
                          <w:lang/>
                        </w:rPr>
                        <w:t xml:space="preserve">Dann schau Dir an, was die </w:t>
                      </w:r>
                      <w:r w:rsidR="00C622D9">
                        <w:rPr>
                          <w:rFonts w:ascii="Bradley Hand ITC" w:hAnsi="Bradley Hand ITC"/>
                          <w:b/>
                          <w:bCs/>
                          <w:color w:val="000000" w:themeColor="text1"/>
                          <w:sz w:val="24"/>
                          <w:szCs w:val="24"/>
                          <w:lang/>
                        </w:rPr>
                        <w:t xml:space="preserve">unausgefüllten </w:t>
                      </w:r>
                      <w:r w:rsidR="00EE7DAD" w:rsidRPr="00D21968">
                        <w:rPr>
                          <w:rFonts w:ascii="Bradley Hand ITC" w:hAnsi="Bradley Hand ITC"/>
                          <w:b/>
                          <w:bCs/>
                          <w:color w:val="000000" w:themeColor="text1"/>
                          <w:sz w:val="24"/>
                          <w:szCs w:val="24"/>
                          <w:lang/>
                        </w:rPr>
                        <w:t xml:space="preserve">Rauten </w:t>
                      </w:r>
                      <w:r w:rsidR="00C622D9">
                        <w:rPr>
                          <w:rFonts w:ascii="Bradley Hand ITC" w:hAnsi="Bradley Hand ITC"/>
                          <w:b/>
                          <w:bCs/>
                          <w:color w:val="000000" w:themeColor="text1"/>
                          <w:sz w:val="24"/>
                          <w:szCs w:val="24"/>
                          <w:lang/>
                        </w:rPr>
                        <w:t xml:space="preserve">in einer Beziehung </w:t>
                      </w:r>
                      <w:r w:rsidR="00EE7DAD" w:rsidRPr="00D21968">
                        <w:rPr>
                          <w:rFonts w:ascii="Bradley Hand ITC" w:hAnsi="Bradley Hand ITC"/>
                          <w:b/>
                          <w:bCs/>
                          <w:color w:val="000000" w:themeColor="text1"/>
                          <w:sz w:val="24"/>
                          <w:szCs w:val="24"/>
                          <w:lang/>
                        </w:rPr>
                        <w:t>bedeuten.</w:t>
                      </w:r>
                      <w:r w:rsidR="00C622D9">
                        <w:rPr>
                          <w:rFonts w:ascii="Bradley Hand ITC" w:hAnsi="Bradley Hand ITC"/>
                          <w:b/>
                          <w:bCs/>
                          <w:color w:val="000000" w:themeColor="text1"/>
                          <w:sz w:val="24"/>
                          <w:szCs w:val="24"/>
                          <w:lang/>
                        </w:rPr>
                        <w:t xml:space="preserve"> (Es gibt auch ausgefüllte.)</w:t>
                      </w:r>
                    </w:p>
                    <w:p w14:paraId="0DC109FF" w14:textId="48CFAD45" w:rsidR="00EE7DAD" w:rsidRPr="00D21968" w:rsidRDefault="000D6DF1" w:rsidP="00235BA5">
                      <w:pPr>
                        <w:pStyle w:val="Listenabsatz"/>
                        <w:ind w:left="142" w:hanging="142"/>
                        <w:rPr>
                          <w:rFonts w:ascii="Bradley Hand ITC" w:hAnsi="Bradley Hand ITC"/>
                          <w:b/>
                          <w:bCs/>
                          <w:color w:val="000000" w:themeColor="text1"/>
                          <w:sz w:val="24"/>
                          <w:szCs w:val="24"/>
                          <w:lang/>
                        </w:rPr>
                      </w:pPr>
                      <w:r w:rsidRPr="00D21968">
                        <w:rPr>
                          <w:rFonts w:ascii="Bradley Hand ITC" w:hAnsi="Bradley Hand ITC"/>
                          <w:b/>
                          <w:bCs/>
                          <w:color w:val="000000" w:themeColor="text1"/>
                          <w:sz w:val="24"/>
                          <w:szCs w:val="24"/>
                          <w:lang/>
                        </w:rPr>
                        <w:t>4. R</w:t>
                      </w:r>
                      <w:r w:rsidR="00EE7DAD" w:rsidRPr="00D21968">
                        <w:rPr>
                          <w:rFonts w:ascii="Bradley Hand ITC" w:hAnsi="Bradley Hand ITC"/>
                          <w:b/>
                          <w:bCs/>
                          <w:color w:val="000000" w:themeColor="text1"/>
                          <w:sz w:val="24"/>
                          <w:szCs w:val="24"/>
                          <w:lang/>
                        </w:rPr>
                        <w:t>echerchier</w:t>
                      </w:r>
                      <w:r w:rsidRPr="00D21968">
                        <w:rPr>
                          <w:rFonts w:ascii="Bradley Hand ITC" w:hAnsi="Bradley Hand ITC"/>
                          <w:b/>
                          <w:bCs/>
                          <w:color w:val="000000" w:themeColor="text1"/>
                          <w:sz w:val="24"/>
                          <w:szCs w:val="24"/>
                          <w:lang/>
                        </w:rPr>
                        <w:t>e</w:t>
                      </w:r>
                      <w:r w:rsidR="00EE7DAD" w:rsidRPr="00D21968">
                        <w:rPr>
                          <w:rFonts w:ascii="Bradley Hand ITC" w:hAnsi="Bradley Hand ITC"/>
                          <w:b/>
                          <w:bCs/>
                          <w:color w:val="000000" w:themeColor="text1"/>
                          <w:sz w:val="24"/>
                          <w:szCs w:val="24"/>
                          <w:lang/>
                        </w:rPr>
                        <w:t xml:space="preserve"> die Pfeile.</w:t>
                      </w:r>
                    </w:p>
                    <w:p w14:paraId="658A4B46" w14:textId="6B82C0B6" w:rsidR="000D6DF1" w:rsidRPr="00D21968" w:rsidRDefault="000D6DF1" w:rsidP="00235BA5">
                      <w:pPr>
                        <w:pStyle w:val="Listenabsatz"/>
                        <w:ind w:left="142" w:hanging="142"/>
                        <w:rPr>
                          <w:rFonts w:ascii="Bradley Hand ITC" w:hAnsi="Bradley Hand ITC"/>
                          <w:b/>
                          <w:bCs/>
                          <w:color w:val="000000" w:themeColor="text1"/>
                          <w:sz w:val="24"/>
                          <w:szCs w:val="24"/>
                          <w:lang/>
                        </w:rPr>
                      </w:pPr>
                      <w:r w:rsidRPr="00D21968">
                        <w:rPr>
                          <w:rFonts w:ascii="Bradley Hand ITC" w:hAnsi="Bradley Hand ITC"/>
                          <w:b/>
                          <w:bCs/>
                          <w:color w:val="000000" w:themeColor="text1"/>
                          <w:sz w:val="24"/>
                          <w:szCs w:val="24"/>
                          <w:lang/>
                        </w:rPr>
                        <w:t xml:space="preserve">5. Was soll </w:t>
                      </w:r>
                      <w:r w:rsidR="006C6D64">
                        <w:rPr>
                          <w:rFonts w:ascii="Bradley Hand ITC" w:hAnsi="Bradley Hand ITC"/>
                          <w:b/>
                          <w:bCs/>
                          <w:color w:val="000000" w:themeColor="text1"/>
                          <w:sz w:val="24"/>
                          <w:szCs w:val="24"/>
                          <w:lang/>
                        </w:rPr>
                        <w:t>das # Zeichen</w:t>
                      </w:r>
                      <w:r w:rsidRPr="00D21968">
                        <w:rPr>
                          <w:rFonts w:ascii="Bradley Hand ITC" w:hAnsi="Bradley Hand ITC"/>
                          <w:b/>
                          <w:bCs/>
                          <w:color w:val="000000" w:themeColor="text1"/>
                          <w:sz w:val="24"/>
                          <w:szCs w:val="24"/>
                          <w:lang/>
                        </w:rPr>
                        <w:t xml:space="preserve"> vor dem setID()</w:t>
                      </w:r>
                      <w:r w:rsidR="00C520E5" w:rsidRPr="00D21968">
                        <w:rPr>
                          <w:rFonts w:ascii="Bradley Hand ITC" w:hAnsi="Bradley Hand ITC"/>
                          <w:b/>
                          <w:bCs/>
                          <w:color w:val="000000" w:themeColor="text1"/>
                          <w:sz w:val="24"/>
                          <w:szCs w:val="24"/>
                          <w:lang/>
                        </w:rPr>
                        <w:t xml:space="preserve"> ?</w:t>
                      </w:r>
                    </w:p>
                    <w:p w14:paraId="70A94DC6" w14:textId="103646C5" w:rsidR="000D6DF1" w:rsidRPr="00DA07B5" w:rsidRDefault="000D6DF1" w:rsidP="00DA07B5">
                      <w:pPr>
                        <w:pStyle w:val="Listenabsatz"/>
                        <w:ind w:left="142" w:hanging="142"/>
                        <w:rPr>
                          <w:rFonts w:ascii="Bradley Hand ITC" w:hAnsi="Bradley Hand ITC"/>
                          <w:b/>
                          <w:bCs/>
                          <w:color w:val="000000" w:themeColor="text1"/>
                          <w:lang/>
                        </w:rPr>
                      </w:pPr>
                      <w:r w:rsidRPr="00D21968">
                        <w:rPr>
                          <w:rFonts w:ascii="Bradley Hand ITC" w:hAnsi="Bradley Hand ITC"/>
                          <w:b/>
                          <w:bCs/>
                          <w:color w:val="000000" w:themeColor="text1"/>
                          <w:sz w:val="24"/>
                          <w:szCs w:val="24"/>
                          <w:lang/>
                        </w:rPr>
                        <w:t>6. Was hat es mit der Kursivschreibung</w:t>
                      </w:r>
                      <w:r w:rsidR="00D21968">
                        <w:rPr>
                          <w:rFonts w:ascii="Bradley Hand ITC" w:hAnsi="Bradley Hand ITC"/>
                          <w:b/>
                          <w:bCs/>
                          <w:color w:val="000000" w:themeColor="text1"/>
                          <w:sz w:val="24"/>
                          <w:szCs w:val="24"/>
                          <w:lang/>
                        </w:rPr>
                        <w:t xml:space="preserve"> und dem abstract</w:t>
                      </w:r>
                      <w:r w:rsidRPr="00D21968">
                        <w:rPr>
                          <w:rFonts w:ascii="Bradley Hand ITC" w:hAnsi="Bradley Hand ITC"/>
                          <w:b/>
                          <w:bCs/>
                          <w:color w:val="000000" w:themeColor="text1"/>
                          <w:sz w:val="24"/>
                          <w:szCs w:val="24"/>
                          <w:lang/>
                        </w:rPr>
                        <w:t xml:space="preserve"> auf sich?</w:t>
                      </w:r>
                    </w:p>
                  </w:txbxContent>
                </v:textbox>
                <w10:wrap type="square"/>
              </v:shape>
            </w:pict>
          </mc:Fallback>
        </mc:AlternateContent>
      </w:r>
      <w:r w:rsidR="00235BA5" w:rsidRPr="00235BA5">
        <w:rPr>
          <w:b/>
          <w:bCs/>
        </w:rPr>
        <w:t>Aufgabe 1</w:t>
      </w:r>
    </w:p>
    <w:p w14:paraId="47BB7B9C" w14:textId="1DA4755E" w:rsidR="00D261A2" w:rsidRPr="00D261A2" w:rsidRDefault="00235BA5" w:rsidP="00235BA5">
      <w:pPr>
        <w:pStyle w:val="Aufgabentext"/>
        <w:spacing w:before="120"/>
        <w:jc w:val="both"/>
      </w:pPr>
      <w:r w:rsidRPr="00235BA5">
        <w:t>Informieren Sie sich mit Hilfe der Unterlagen von Herrn Weiß über die objektorientierte Programmierung und halten Sie Fragen schriftlich fest.</w:t>
      </w:r>
      <w:r w:rsidR="00D261A2">
        <w:t xml:space="preserve"> Nutze dafür die </w:t>
      </w:r>
      <w:r w:rsidR="00D261A2" w:rsidRPr="00546048">
        <w:rPr>
          <w:b/>
          <w:bCs/>
        </w:rPr>
        <w:t>beigelegten Kontrollfragen.</w:t>
      </w:r>
    </w:p>
    <w:p w14:paraId="047AD09E" w14:textId="1343C24D" w:rsidR="00235BA5" w:rsidRPr="0055711E" w:rsidRDefault="0055711E" w:rsidP="0055711E">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20"/>
        <w:ind w:left="4536" w:hanging="3120"/>
        <w:jc w:val="both"/>
      </w:pPr>
      <w:r>
        <w:t>Wiederhole indem Du das bereits erstellte Klassendiagramm Mitarbeiter ansiehst und auch den Quellcode dazu. Stelle sicher, dass Du den Begriff Datenkapselung verstehst: Überpüfe, ob deine setID Methode 4-stellige positive IDs sicherstellt.</w:t>
      </w:r>
      <w:r w:rsidR="00FE5742">
        <w:t xml:space="preserve"> (Ignoriere erstmal die kursiv geschriebene einkommen-Methode – dazu kommen wir später.)</w:t>
      </w:r>
    </w:p>
    <w:p w14:paraId="483F4FF4" w14:textId="037398B5" w:rsidR="0055711E" w:rsidRPr="0055711E" w:rsidRDefault="0055711E" w:rsidP="00C5355D">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20"/>
        <w:ind w:left="4536" w:hanging="3120"/>
        <w:jc w:val="both"/>
      </w:pPr>
      <w:r>
        <w:t>Erarbeite das Thema Konstruktoren</w:t>
      </w:r>
      <w:r w:rsidR="00336857">
        <w:t xml:space="preserve"> (das sind die </w:t>
      </w:r>
      <w:r w:rsidR="00472A5B" w:rsidRPr="00C5355D">
        <w:t>Methoden</w:t>
      </w:r>
      <w:r w:rsidR="00336857">
        <w:t>, die so heißen wie die Klassen)</w:t>
      </w:r>
      <w:r>
        <w:t xml:space="preserve"> und ersetze den  Default Konstruktor in der Klasse Mitarbeiter durch einen, der die Eigenschaften belegt.</w:t>
      </w:r>
      <w:r w:rsidR="00CF51C1">
        <w:t xml:space="preserve"> </w:t>
      </w:r>
    </w:p>
    <w:p w14:paraId="245C0B2B" w14:textId="5D10B552" w:rsidR="0055711E" w:rsidRPr="00CF51C1" w:rsidRDefault="0055711E" w:rsidP="0055711E">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20"/>
        <w:ind w:left="4536" w:hanging="3120"/>
        <w:jc w:val="both"/>
      </w:pPr>
      <w:r>
        <w:t>Erarbeite die Bedeutung der Beziehung zwischen Abteilung und Mitarbeiter.</w:t>
      </w:r>
      <w:r w:rsidR="00D0796E">
        <w:t xml:space="preserve"> </w:t>
      </w:r>
      <w:r w:rsidR="00CF51C1">
        <w:t>Was -bedeutet das *? Achtung es taucht 2x auf!</w:t>
      </w:r>
      <w:r w:rsidR="00DD5BE2">
        <w:t xml:space="preserve"> Lasse dabei erstmal die Gehaltsliste und den leiter weg – die kommen später.</w:t>
      </w:r>
    </w:p>
    <w:p w14:paraId="2C28FE58" w14:textId="3E8AB97A" w:rsidR="00CF51C1" w:rsidRPr="003F1AF4" w:rsidRDefault="00CF51C1" w:rsidP="0055711E">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20"/>
        <w:ind w:left="4536" w:hanging="3120"/>
        <w:jc w:val="both"/>
      </w:pPr>
      <w:r>
        <w:t>Erstelle die Klasse Abteilung mit der Beziehung zur Klasse Mitarbeiter</w:t>
      </w:r>
      <w:r w:rsidR="00C622D9">
        <w:t>.</w:t>
      </w:r>
    </w:p>
    <w:p w14:paraId="6AFA57C2" w14:textId="0DC77BE5" w:rsidR="003F1AF4" w:rsidRDefault="00546048" w:rsidP="0055711E">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20"/>
        <w:ind w:left="4536" w:hanging="3120"/>
        <w:jc w:val="both"/>
      </w:pPr>
      <w:r>
        <w:t>Jetz</w:t>
      </w:r>
      <w:r w:rsidR="00FE5742">
        <w:t>t</w:t>
      </w:r>
      <w:r>
        <w:t xml:space="preserve"> </w:t>
      </w:r>
      <w:r w:rsidR="00FE5742">
        <w:t>recherchiere diese merkwürdigen Pfeile, die in die falsche Richtung zu zeigen scheinen. Implementiere anschließend die Klassen SchichtArbeiter, BueroArbeiter und Manager. Du wirst beim implentieren feststellen, dass Du etwas neues zu Konstruktoren lernst.</w:t>
      </w:r>
      <w:r w:rsidR="00D249C8">
        <w:t xml:space="preserve"> </w:t>
      </w:r>
      <w:r w:rsidR="00D249C8" w:rsidRPr="00D249C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DD5BE2">
        <w:t xml:space="preserve"> Und nur Mut – füge die unterschiedlichsten Mitarbeiter Deiner Abteilung zu.</w:t>
      </w:r>
      <w:r w:rsidR="00336857">
        <w:t xml:space="preserve"> Jetzt kannst Du auch einen Leiter hinzufügen</w:t>
      </w:r>
      <w:r w:rsidR="0066775A">
        <w:t xml:space="preserve"> und die dazugehörigen Methoden</w:t>
      </w:r>
      <w:r w:rsidR="00336857">
        <w:t>.</w:t>
      </w:r>
      <w:r w:rsidR="00A71618">
        <w:t xml:space="preserve"> Wenn eine Leiter ausgetauscht wird, wird der alte Leiter zurückgegeben.</w:t>
      </w:r>
    </w:p>
    <w:p w14:paraId="76B4B66D" w14:textId="77777777" w:rsidR="00947ACF" w:rsidRPr="00D249C8" w:rsidRDefault="00947ACF" w:rsidP="00947ACF">
      <w:pPr>
        <w:pStyle w:val="Aufgabentext"/>
        <w:tabs>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20"/>
        <w:jc w:val="both"/>
      </w:pPr>
    </w:p>
    <w:p w14:paraId="20AACA09" w14:textId="3C106851" w:rsidR="00FE5742" w:rsidRPr="00DD5BE2" w:rsidRDefault="006C6D64" w:rsidP="00075286">
      <w:pPr>
        <w:pStyle w:val="Aufgabentext"/>
        <w:numPr>
          <w:ilvl w:val="0"/>
          <w:numId w:val="10"/>
        </w:numPr>
        <w:tabs>
          <w:tab w:val="left" w:pos="567"/>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ind w:left="284" w:hanging="283"/>
        <w:jc w:val="both"/>
      </w:pPr>
      <w:r>
        <w:t>Das # vor dem setID hat eine Bedeutung. Recherchiere sowohl das Zeichen wie auch das Thema packages. Lege alle Mitarbeiterklassen in ein package mit Namen mitarbeiter. Die Main-Klasse sollte im default-package bleiben. Implementiere jetzt die Raute und teste die Wirksamkeit in der Main-Klasse.</w:t>
      </w:r>
    </w:p>
    <w:p w14:paraId="29650F73" w14:textId="7978BBF5" w:rsidR="00DD5BE2" w:rsidRDefault="00DD5BE2" w:rsidP="00FE5742">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ind w:left="284" w:hanging="283"/>
        <w:jc w:val="both"/>
      </w:pPr>
      <w:r>
        <w:t>Fast geschafft</w:t>
      </w:r>
      <w:r w:rsidR="00434C04">
        <w:t xml:space="preserve">! </w:t>
      </w:r>
      <w:r w:rsidR="00434C04" w:rsidRPr="00434C0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Recherchiere die Bedeutung der Kursivschreibung und des Sch</w:t>
      </w:r>
      <w:r w:rsidR="00434C04">
        <w:t>lüss</w:t>
      </w:r>
      <w:r>
        <w:t>elwortes abstract in der Mitarbeiter-Klasse. Füge die Methode einkommen() der Mitarbeiterklasse hinzu und erstelle die Gehaltsliste</w:t>
      </w:r>
      <w:r w:rsidR="0066775A">
        <w:t xml:space="preserve"> in der Klasse Abteilung.</w:t>
      </w:r>
    </w:p>
    <w:p w14:paraId="7F875199" w14:textId="77777777" w:rsidR="00A71618" w:rsidRDefault="00A71618">
      <w:pPr>
        <w:rPr>
          <w:b/>
          <w:bCs/>
        </w:rPr>
      </w:pPr>
      <w:r>
        <w:rPr>
          <w:b/>
          <w:bCs/>
        </w:rPr>
        <w:br w:type="page"/>
      </w:r>
    </w:p>
    <w:p w14:paraId="422151F9" w14:textId="77777777" w:rsidR="00A71618" w:rsidRDefault="00A71618" w:rsidP="00D20971">
      <w:pPr>
        <w:pStyle w:val="Aufgabentext"/>
        <w:spacing w:before="120"/>
        <w:jc w:val="both"/>
        <w:rPr>
          <w:b/>
          <w:bCs/>
        </w:rPr>
      </w:pPr>
    </w:p>
    <w:p w14:paraId="489C95FF" w14:textId="05525206" w:rsidR="00D20971" w:rsidRPr="00235BA5" w:rsidRDefault="00D20971" w:rsidP="00D20971">
      <w:pPr>
        <w:pStyle w:val="Aufgabentext"/>
        <w:spacing w:before="120"/>
        <w:jc w:val="both"/>
        <w:rPr>
          <w:b/>
          <w:bCs/>
        </w:rPr>
      </w:pPr>
      <w:r w:rsidRPr="00235BA5">
        <w:rPr>
          <w:b/>
          <w:bCs/>
        </w:rPr>
        <w:t xml:space="preserve">Aufgabe </w:t>
      </w:r>
      <w:r>
        <w:rPr>
          <w:b/>
          <w:bCs/>
        </w:rPr>
        <w:t>2</w:t>
      </w:r>
    </w:p>
    <w:p w14:paraId="45BA4316" w14:textId="7DE25564" w:rsidR="00A71618" w:rsidRDefault="00A71618" w:rsidP="00D20971">
      <w:pPr>
        <w:pStyle w:val="Aufgabentext"/>
        <w:spacing w:before="120"/>
        <w:jc w:val="both"/>
      </w:pPr>
      <w:r>
        <w:t>Bevor wir mit der Speicherung der Mitarbeiter anfangen – die Leute von Aix-Car wollen auch unterschiedliche Kfz  in ihrer Software berücksichtigen.</w:t>
      </w:r>
    </w:p>
    <w:p w14:paraId="56FB5E24" w14:textId="7877885C" w:rsidR="00D20971" w:rsidRPr="00235BA5" w:rsidRDefault="00A71618" w:rsidP="00A71618">
      <w:pPr>
        <w:pStyle w:val="Aufgabentext"/>
        <w:numPr>
          <w:ilvl w:val="0"/>
          <w:numId w:val="11"/>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jc w:val="both"/>
      </w:pPr>
      <w:r>
        <w:t>Erstelle zuerst mal</w:t>
      </w:r>
      <w:r w:rsidR="00D20971">
        <w:t xml:space="preserve"> das </w:t>
      </w:r>
      <w:r w:rsidR="00D20971" w:rsidRPr="00A71618">
        <w:rPr>
          <w:b/>
          <w:bCs/>
          <w:u w:val="single"/>
        </w:rPr>
        <w:t>Klassendiagramm</w:t>
      </w:r>
      <w:r>
        <w:t>: Eine Klasse Kfz hast Du ja schon.</w:t>
      </w:r>
      <w:r w:rsidR="004D2898">
        <w:t xml:space="preserve"> Du musst Sie nur etwas anpassen.</w:t>
      </w:r>
    </w:p>
    <w:p w14:paraId="70931791" w14:textId="77777777" w:rsidR="00E5240F" w:rsidRDefault="00E5240F" w:rsidP="00A71618">
      <w:pPr>
        <w:pStyle w:val="Aufgabentext"/>
        <w:spacing w:before="120"/>
        <w:ind w:left="360"/>
        <w:jc w:val="both"/>
      </w:pPr>
    </w:p>
    <w:p w14:paraId="55FC0F0F" w14:textId="77777777" w:rsidR="00E5240F" w:rsidRPr="0028256A" w:rsidRDefault="00E5240F" w:rsidP="00E5240F">
      <w:pPr>
        <w:pStyle w:val="Aufgabentext"/>
        <w:pBdr>
          <w:top w:val="single" w:sz="4" w:space="1" w:color="auto"/>
        </w:pBdr>
        <w:jc w:val="both"/>
        <w:rPr>
          <w:rFonts w:ascii="Times New Roman" w:hAnsi="Times New Roman" w:cs="Times New Roman"/>
        </w:rPr>
      </w:pPr>
      <w:r w:rsidRPr="00AE5703">
        <w:rPr>
          <w:rFonts w:ascii="Times New Roman" w:hAnsi="Times New Roman" w:cs="Times New Roman"/>
        </w:rPr>
        <w:t xml:space="preserve">Gesprächsprotokoll des Kundengesprächs </w:t>
      </w:r>
    </w:p>
    <w:p w14:paraId="41DA962E" w14:textId="77777777" w:rsidR="00E5240F" w:rsidRPr="00AE5703" w:rsidRDefault="00E5240F" w:rsidP="00E5240F">
      <w:pPr>
        <w:pStyle w:val="Aufgabentext"/>
        <w:jc w:val="both"/>
        <w:rPr>
          <w:rFonts w:ascii="Times New Roman" w:hAnsi="Times New Roman" w:cs="Times New Roman"/>
        </w:rPr>
      </w:pPr>
      <w:r w:rsidRPr="00AE5703">
        <w:rPr>
          <w:rFonts w:ascii="Times New Roman" w:hAnsi="Times New Roman" w:cs="Times New Roman"/>
        </w:rPr>
        <w:t xml:space="preserve">Anwesend: Herr Weiß und Frau </w:t>
      </w:r>
      <w:proofErr w:type="spellStart"/>
      <w:r w:rsidRPr="00AE5703">
        <w:rPr>
          <w:rFonts w:ascii="Times New Roman" w:hAnsi="Times New Roman" w:cs="Times New Roman"/>
        </w:rPr>
        <w:t>Kallenbring</w:t>
      </w:r>
      <w:proofErr w:type="spellEnd"/>
    </w:p>
    <w:p w14:paraId="2579D808" w14:textId="16104E35" w:rsidR="004D2898" w:rsidRDefault="004D2898" w:rsidP="00A71618">
      <w:pPr>
        <w:pStyle w:val="Aufgabentext"/>
        <w:spacing w:before="120"/>
        <w:ind w:left="360"/>
        <w:jc w:val="both"/>
        <w:rPr>
          <w:rFonts w:ascii="Times New Roman" w:hAnsi="Times New Roman" w:cs="Times New Roman"/>
        </w:rPr>
      </w:pPr>
      <w:r w:rsidRPr="004D2898">
        <w:rPr>
          <w:rFonts w:ascii="Times New Roman" w:hAnsi="Times New Roman" w:cs="Times New Roman"/>
          <w:b/>
          <w:bCs/>
        </w:rPr>
        <w:t>Fahrer</w:t>
      </w:r>
      <w:r>
        <w:rPr>
          <w:rFonts w:ascii="Times New Roman" w:hAnsi="Times New Roman" w:cs="Times New Roman"/>
        </w:rPr>
        <w:t xml:space="preserve"> sind </w:t>
      </w:r>
      <w:r w:rsidR="009F37D8" w:rsidRPr="00E4081B">
        <w:rPr>
          <w:rFonts w:ascii="Times New Roman" w:hAnsi="Times New Roman" w:cs="Times New Roman"/>
          <w:b/>
          <w:bCs/>
        </w:rPr>
        <w:t>Schichtarbeiter</w:t>
      </w:r>
      <w:r>
        <w:rPr>
          <w:rFonts w:ascii="Times New Roman" w:hAnsi="Times New Roman" w:cs="Times New Roman"/>
        </w:rPr>
        <w:t>, die eine</w:t>
      </w:r>
      <w:r w:rsidR="00470F80">
        <w:rPr>
          <w:rFonts w:ascii="Times New Roman" w:hAnsi="Times New Roman" w:cs="Times New Roman"/>
        </w:rPr>
        <w:t>n</w:t>
      </w:r>
      <w:r>
        <w:rPr>
          <w:rFonts w:ascii="Times New Roman" w:hAnsi="Times New Roman" w:cs="Times New Roman"/>
        </w:rPr>
        <w:t xml:space="preserve"> Führerschein haben. Festgehalten wird die Führerscheinklasse.</w:t>
      </w:r>
      <w:r w:rsidR="009F37D8">
        <w:rPr>
          <w:rFonts w:ascii="Times New Roman" w:hAnsi="Times New Roman" w:cs="Times New Roman"/>
        </w:rPr>
        <w:t xml:space="preserve"> Man kann einen Fahrer anweisen zu einer GPS-Position zu fahren. Dafür muss er wissen, welches Fahrzeug er benutzen soll und welche Position er ansteuern soll.</w:t>
      </w:r>
    </w:p>
    <w:p w14:paraId="3B8FB482" w14:textId="675925DD" w:rsidR="00A71618" w:rsidRPr="00A71618" w:rsidRDefault="00A71618" w:rsidP="00A71618">
      <w:pPr>
        <w:pStyle w:val="Aufgabentext"/>
        <w:spacing w:before="120"/>
        <w:ind w:left="360"/>
        <w:jc w:val="both"/>
        <w:rPr>
          <w:rFonts w:ascii="Times New Roman" w:hAnsi="Times New Roman" w:cs="Times New Roman"/>
        </w:rPr>
      </w:pPr>
      <w:r w:rsidRPr="00A71618">
        <w:rPr>
          <w:rFonts w:ascii="Times New Roman" w:hAnsi="Times New Roman" w:cs="Times New Roman"/>
        </w:rPr>
        <w:t xml:space="preserve">Ein </w:t>
      </w:r>
      <w:r w:rsidRPr="00A71618">
        <w:rPr>
          <w:rFonts w:ascii="Times New Roman" w:hAnsi="Times New Roman" w:cs="Times New Roman"/>
          <w:b/>
          <w:bCs/>
        </w:rPr>
        <w:t>Kfz</w:t>
      </w:r>
      <w:r w:rsidRPr="00A71618">
        <w:rPr>
          <w:rFonts w:ascii="Times New Roman" w:hAnsi="Times New Roman" w:cs="Times New Roman"/>
        </w:rPr>
        <w:t xml:space="preserve"> hat einen maximalen und einen tatsächlichen Tankinhalt. Ein Kfz kann mit Angabe eines Benzinvolumens aufgetankt werden</w:t>
      </w:r>
      <w:r w:rsidR="004D2898">
        <w:rPr>
          <w:rFonts w:ascii="Times New Roman" w:hAnsi="Times New Roman" w:cs="Times New Roman"/>
        </w:rPr>
        <w:t xml:space="preserve"> – aber nie mehr als die Tankgröße</w:t>
      </w:r>
      <w:r w:rsidRPr="00A71618">
        <w:rPr>
          <w:rFonts w:ascii="Times New Roman" w:hAnsi="Times New Roman" w:cs="Times New Roman"/>
        </w:rPr>
        <w:t xml:space="preserve">. </w:t>
      </w:r>
      <w:r w:rsidR="004D2898">
        <w:rPr>
          <w:rFonts w:ascii="Times New Roman" w:hAnsi="Times New Roman" w:cs="Times New Roman"/>
        </w:rPr>
        <w:t xml:space="preserve">Wird zu viel getankt, läuft der Tank über. Das überlaufende </w:t>
      </w:r>
      <w:r w:rsidR="006C0A93">
        <w:rPr>
          <w:rFonts w:ascii="Times New Roman" w:hAnsi="Times New Roman" w:cs="Times New Roman"/>
        </w:rPr>
        <w:t>Benzinv</w:t>
      </w:r>
      <w:r w:rsidR="004D2898">
        <w:rPr>
          <w:rFonts w:ascii="Times New Roman" w:hAnsi="Times New Roman" w:cs="Times New Roman"/>
        </w:rPr>
        <w:t>olumen wird zurückgegeben.</w:t>
      </w:r>
      <w:r w:rsidR="00FF516A">
        <w:rPr>
          <w:rFonts w:ascii="Times New Roman" w:hAnsi="Times New Roman" w:cs="Times New Roman"/>
        </w:rPr>
        <w:t xml:space="preserve"> Zudem hat es eine aktuelle </w:t>
      </w:r>
      <w:r w:rsidR="00F4403E">
        <w:rPr>
          <w:rFonts w:ascii="Times New Roman" w:hAnsi="Times New Roman" w:cs="Times New Roman"/>
        </w:rPr>
        <w:t>GPS-</w:t>
      </w:r>
      <w:r w:rsidR="00FF516A">
        <w:rPr>
          <w:rFonts w:ascii="Times New Roman" w:hAnsi="Times New Roman" w:cs="Times New Roman"/>
        </w:rPr>
        <w:t>Position.</w:t>
      </w:r>
      <w:r w:rsidR="004B7DE8">
        <w:rPr>
          <w:rFonts w:ascii="Times New Roman" w:hAnsi="Times New Roman" w:cs="Times New Roman"/>
        </w:rPr>
        <w:t xml:space="preserve"> Man kann es zu einer neuen GPS-Position fahren. </w:t>
      </w:r>
      <w:r w:rsidR="00E061D0">
        <w:rPr>
          <w:rFonts w:ascii="Times New Roman" w:hAnsi="Times New Roman" w:cs="Times New Roman"/>
        </w:rPr>
        <w:t>Es kann nur gefah</w:t>
      </w:r>
      <w:r w:rsidR="009F37D8">
        <w:rPr>
          <w:rFonts w:ascii="Times New Roman" w:hAnsi="Times New Roman" w:cs="Times New Roman"/>
        </w:rPr>
        <w:t>r</w:t>
      </w:r>
      <w:r w:rsidR="00E061D0">
        <w:rPr>
          <w:rFonts w:ascii="Times New Roman" w:hAnsi="Times New Roman" w:cs="Times New Roman"/>
        </w:rPr>
        <w:t xml:space="preserve">en werden, wenn der Motor an ist und </w:t>
      </w:r>
      <w:r w:rsidR="009F37D8">
        <w:rPr>
          <w:rFonts w:ascii="Times New Roman" w:hAnsi="Times New Roman" w:cs="Times New Roman"/>
        </w:rPr>
        <w:t xml:space="preserve">sich </w:t>
      </w:r>
      <w:r w:rsidR="00E061D0">
        <w:rPr>
          <w:rFonts w:ascii="Times New Roman" w:hAnsi="Times New Roman" w:cs="Times New Roman"/>
        </w:rPr>
        <w:t xml:space="preserve">ein Fahrer im Kfz </w:t>
      </w:r>
      <w:r w:rsidR="009F37D8">
        <w:rPr>
          <w:rFonts w:ascii="Times New Roman" w:hAnsi="Times New Roman" w:cs="Times New Roman"/>
        </w:rPr>
        <w:t>befindet</w:t>
      </w:r>
      <w:r w:rsidR="00E061D0">
        <w:rPr>
          <w:rFonts w:ascii="Times New Roman" w:hAnsi="Times New Roman" w:cs="Times New Roman"/>
        </w:rPr>
        <w:t xml:space="preserve">. </w:t>
      </w:r>
      <w:r w:rsidR="009F37D8">
        <w:rPr>
          <w:rFonts w:ascii="Times New Roman" w:hAnsi="Times New Roman" w:cs="Times New Roman"/>
        </w:rPr>
        <w:t xml:space="preserve">Man kann einen Fahrer einsteigen lassen. </w:t>
      </w:r>
      <w:r w:rsidR="00C150C9">
        <w:rPr>
          <w:rFonts w:ascii="Times New Roman" w:hAnsi="Times New Roman" w:cs="Times New Roman"/>
        </w:rPr>
        <w:t xml:space="preserve">Falls er keinen Führerschein hat schlägt das einsteigen fehl. </w:t>
      </w:r>
      <w:r w:rsidR="00E061D0">
        <w:rPr>
          <w:rFonts w:ascii="Times New Roman" w:hAnsi="Times New Roman" w:cs="Times New Roman"/>
        </w:rPr>
        <w:t>Beim Parken wird der Motor ausgestellt und der Fahrer steigt aus.</w:t>
      </w:r>
      <w:r w:rsidR="00BF2D88">
        <w:rPr>
          <w:rFonts w:ascii="Times New Roman" w:hAnsi="Times New Roman" w:cs="Times New Roman"/>
        </w:rPr>
        <w:t xml:space="preserve"> Die Auslastung eines Fahrzeugs wird in Prozent</w:t>
      </w:r>
      <w:r w:rsidR="00790813">
        <w:rPr>
          <w:rFonts w:ascii="Times New Roman" w:hAnsi="Times New Roman" w:cs="Times New Roman"/>
        </w:rPr>
        <w:t xml:space="preserve"> angegeben. (1,0 entspricht 100%). Wie die </w:t>
      </w:r>
      <w:r w:rsidR="00790813" w:rsidRPr="00435D2D">
        <w:rPr>
          <w:rFonts w:ascii="Times New Roman" w:hAnsi="Times New Roman" w:cs="Times New Roman"/>
          <w:u w:val="single"/>
        </w:rPr>
        <w:t>Auslastung</w:t>
      </w:r>
      <w:r w:rsidR="00790813">
        <w:rPr>
          <w:rFonts w:ascii="Times New Roman" w:hAnsi="Times New Roman" w:cs="Times New Roman"/>
        </w:rPr>
        <w:t xml:space="preserve"> ermittelt wird ist von der jeweiligen Art des Kfz abhängig.</w:t>
      </w:r>
    </w:p>
    <w:p w14:paraId="6E1D5DCF" w14:textId="3E778FA1" w:rsidR="00F4403E" w:rsidRPr="00FF516A" w:rsidRDefault="00F4403E" w:rsidP="00F4403E">
      <w:pPr>
        <w:pStyle w:val="Aufgabentext"/>
        <w:spacing w:before="120"/>
        <w:ind w:left="360"/>
        <w:jc w:val="both"/>
        <w:rPr>
          <w:rFonts w:ascii="Times New Roman" w:hAnsi="Times New Roman" w:cs="Times New Roman"/>
        </w:rPr>
      </w:pPr>
      <w:r w:rsidRPr="00FF516A">
        <w:rPr>
          <w:rFonts w:ascii="Times New Roman" w:hAnsi="Times New Roman" w:cs="Times New Roman"/>
        </w:rPr>
        <w:t xml:space="preserve">Eine </w:t>
      </w:r>
      <w:r w:rsidRPr="00FF516A">
        <w:rPr>
          <w:rFonts w:ascii="Times New Roman" w:hAnsi="Times New Roman" w:cs="Times New Roman"/>
          <w:b/>
          <w:bCs/>
        </w:rPr>
        <w:t>GPS</w:t>
      </w:r>
      <w:r>
        <w:rPr>
          <w:rFonts w:ascii="Times New Roman" w:hAnsi="Times New Roman" w:cs="Times New Roman"/>
        </w:rPr>
        <w:t>-Position hat einen Längengrad und einen Breitengrad. Der Längengrad nach rechts von Greenwich laufend in Grad eines Kreises zwischen 0° und &lt;360° angegeben. Der Breitengrad liegt zwischen 90° (Nordpol) und -90° (Südpol).</w:t>
      </w:r>
    </w:p>
    <w:p w14:paraId="130CAB95" w14:textId="3C139440" w:rsidR="00A71618" w:rsidRPr="00A71618" w:rsidRDefault="00A71618" w:rsidP="00A71618">
      <w:pPr>
        <w:pStyle w:val="Aufgabentext"/>
        <w:spacing w:before="120"/>
        <w:ind w:left="360"/>
        <w:jc w:val="both"/>
        <w:rPr>
          <w:rFonts w:ascii="Times New Roman" w:hAnsi="Times New Roman" w:cs="Times New Roman"/>
        </w:rPr>
      </w:pPr>
      <w:r w:rsidRPr="00A71618">
        <w:rPr>
          <w:rFonts w:ascii="Times New Roman" w:hAnsi="Times New Roman" w:cs="Times New Roman"/>
        </w:rPr>
        <w:t xml:space="preserve">Ein </w:t>
      </w:r>
      <w:r w:rsidRPr="00A71618">
        <w:rPr>
          <w:rFonts w:ascii="Times New Roman" w:hAnsi="Times New Roman" w:cs="Times New Roman"/>
          <w:b/>
          <w:bCs/>
        </w:rPr>
        <w:t>Personentransportfahrzeug</w:t>
      </w:r>
      <w:r w:rsidRPr="00A71618">
        <w:rPr>
          <w:rFonts w:ascii="Times New Roman" w:hAnsi="Times New Roman" w:cs="Times New Roman"/>
        </w:rPr>
        <w:t xml:space="preserve"> ist ein Kfz</w:t>
      </w:r>
      <w:r w:rsidR="00E4081B">
        <w:rPr>
          <w:rFonts w:ascii="Times New Roman" w:hAnsi="Times New Roman" w:cs="Times New Roman"/>
        </w:rPr>
        <w:t>,</w:t>
      </w:r>
      <w:r w:rsidRPr="00A71618">
        <w:rPr>
          <w:rFonts w:ascii="Times New Roman" w:hAnsi="Times New Roman" w:cs="Times New Roman"/>
        </w:rPr>
        <w:t xml:space="preserve"> hat eine Anzahl Sitze (maximale Passagierzahl) und </w:t>
      </w:r>
      <w:r w:rsidR="00234D1D">
        <w:rPr>
          <w:rFonts w:ascii="Times New Roman" w:hAnsi="Times New Roman" w:cs="Times New Roman"/>
        </w:rPr>
        <w:t xml:space="preserve">Passagiere, die immer </w:t>
      </w:r>
      <w:r w:rsidR="00234D1D" w:rsidRPr="00234D1D">
        <w:rPr>
          <w:rFonts w:ascii="Times New Roman" w:hAnsi="Times New Roman" w:cs="Times New Roman"/>
          <w:b/>
          <w:bCs/>
        </w:rPr>
        <w:t>Mitarbeiter</w:t>
      </w:r>
      <w:r w:rsidR="00234D1D">
        <w:rPr>
          <w:rFonts w:ascii="Times New Roman" w:hAnsi="Times New Roman" w:cs="Times New Roman"/>
        </w:rPr>
        <w:t xml:space="preserve"> sind. </w:t>
      </w:r>
      <w:r w:rsidRPr="00A71618">
        <w:rPr>
          <w:rFonts w:ascii="Times New Roman" w:hAnsi="Times New Roman" w:cs="Times New Roman"/>
        </w:rPr>
        <w:t xml:space="preserve">Beim </w:t>
      </w:r>
      <w:r w:rsidRPr="00A71618">
        <w:rPr>
          <w:rFonts w:ascii="Times New Roman" w:hAnsi="Times New Roman" w:cs="Times New Roman"/>
          <w:b/>
          <w:bCs/>
        </w:rPr>
        <w:t xml:space="preserve">Einsteigen </w:t>
      </w:r>
      <w:r w:rsidR="00657A96">
        <w:rPr>
          <w:rFonts w:ascii="Times New Roman" w:hAnsi="Times New Roman" w:cs="Times New Roman"/>
          <w:b/>
          <w:bCs/>
        </w:rPr>
        <w:t xml:space="preserve">der Passagiere </w:t>
      </w:r>
      <w:r w:rsidRPr="00A71618">
        <w:rPr>
          <w:rFonts w:ascii="Times New Roman" w:hAnsi="Times New Roman" w:cs="Times New Roman"/>
        </w:rPr>
        <w:t xml:space="preserve">wird überwacht, ob </w:t>
      </w:r>
      <w:r w:rsidR="00C150C9">
        <w:rPr>
          <w:rFonts w:ascii="Times New Roman" w:hAnsi="Times New Roman" w:cs="Times New Roman"/>
        </w:rPr>
        <w:t>der</w:t>
      </w:r>
      <w:r w:rsidRPr="00A71618">
        <w:rPr>
          <w:rFonts w:ascii="Times New Roman" w:hAnsi="Times New Roman" w:cs="Times New Roman"/>
        </w:rPr>
        <w:t xml:space="preserve"> </w:t>
      </w:r>
      <w:r w:rsidR="00E4081B" w:rsidRPr="00E4081B">
        <w:rPr>
          <w:rFonts w:ascii="Times New Roman" w:hAnsi="Times New Roman" w:cs="Times New Roman"/>
          <w:b/>
          <w:bCs/>
        </w:rPr>
        <w:t>Mitarbeiter</w:t>
      </w:r>
      <w:r w:rsidRPr="00A71618">
        <w:rPr>
          <w:rFonts w:ascii="Times New Roman" w:hAnsi="Times New Roman" w:cs="Times New Roman"/>
        </w:rPr>
        <w:t xml:space="preserve"> noch reinpass</w:t>
      </w:r>
      <w:r w:rsidR="00C150C9">
        <w:rPr>
          <w:rFonts w:ascii="Times New Roman" w:hAnsi="Times New Roman" w:cs="Times New Roman"/>
        </w:rPr>
        <w:t>t</w:t>
      </w:r>
      <w:r w:rsidRPr="00A71618">
        <w:rPr>
          <w:rFonts w:ascii="Times New Roman" w:hAnsi="Times New Roman" w:cs="Times New Roman"/>
        </w:rPr>
        <w:t xml:space="preserve"> ohne, dass das Fahrzeug überfüllt ist. </w:t>
      </w:r>
      <w:r w:rsidR="00C150C9">
        <w:rPr>
          <w:rFonts w:ascii="Times New Roman" w:hAnsi="Times New Roman" w:cs="Times New Roman"/>
        </w:rPr>
        <w:t xml:space="preserve">Passt er nicht rein schlägt das Einsteigen fehl. </w:t>
      </w:r>
      <w:r w:rsidR="00657A96" w:rsidRPr="00A71618">
        <w:rPr>
          <w:rFonts w:ascii="Times New Roman" w:hAnsi="Times New Roman" w:cs="Times New Roman"/>
        </w:rPr>
        <w:t xml:space="preserve">Beim </w:t>
      </w:r>
      <w:r w:rsidR="00657A96" w:rsidRPr="00A71618">
        <w:rPr>
          <w:rFonts w:ascii="Times New Roman" w:hAnsi="Times New Roman" w:cs="Times New Roman"/>
          <w:b/>
          <w:bCs/>
        </w:rPr>
        <w:t xml:space="preserve">Einsteigen </w:t>
      </w:r>
      <w:r w:rsidR="00657A96">
        <w:rPr>
          <w:rFonts w:ascii="Times New Roman" w:hAnsi="Times New Roman" w:cs="Times New Roman"/>
          <w:b/>
          <w:bCs/>
        </w:rPr>
        <w:t xml:space="preserve">des Fahrers </w:t>
      </w:r>
      <w:r w:rsidR="00657A96" w:rsidRPr="00A71618">
        <w:rPr>
          <w:rFonts w:ascii="Times New Roman" w:hAnsi="Times New Roman" w:cs="Times New Roman"/>
        </w:rPr>
        <w:t xml:space="preserve">wird überwacht, ob </w:t>
      </w:r>
      <w:r w:rsidR="00657A96">
        <w:rPr>
          <w:rFonts w:ascii="Times New Roman" w:hAnsi="Times New Roman" w:cs="Times New Roman"/>
        </w:rPr>
        <w:t xml:space="preserve">der Fahrer einen Führerschein besitzt, der ihm erlaubt, Personen zu befördern. </w:t>
      </w:r>
      <w:r w:rsidRPr="00A71618">
        <w:rPr>
          <w:rFonts w:ascii="Times New Roman" w:hAnsi="Times New Roman" w:cs="Times New Roman"/>
        </w:rPr>
        <w:t>Personen können auch aussteigen</w:t>
      </w:r>
      <w:r w:rsidR="00234D1D">
        <w:rPr>
          <w:rFonts w:ascii="Times New Roman" w:hAnsi="Times New Roman" w:cs="Times New Roman"/>
        </w:rPr>
        <w:t>, dabei wird lediglich die Sitzplatznummer angegeben</w:t>
      </w:r>
      <w:r w:rsidRPr="00A71618">
        <w:rPr>
          <w:rFonts w:ascii="Times New Roman" w:hAnsi="Times New Roman" w:cs="Times New Roman"/>
        </w:rPr>
        <w:t>.</w:t>
      </w:r>
      <w:r w:rsidR="001A3699">
        <w:rPr>
          <w:rFonts w:ascii="Times New Roman" w:hAnsi="Times New Roman" w:cs="Times New Roman"/>
        </w:rPr>
        <w:t xml:space="preserve"> Beim Parken steigen </w:t>
      </w:r>
      <w:r w:rsidR="00657A96">
        <w:rPr>
          <w:rFonts w:ascii="Times New Roman" w:hAnsi="Times New Roman" w:cs="Times New Roman"/>
        </w:rPr>
        <w:t xml:space="preserve">zudem, was bei allen KFZ passiert auch </w:t>
      </w:r>
      <w:r w:rsidR="001A3699">
        <w:rPr>
          <w:rFonts w:ascii="Times New Roman" w:hAnsi="Times New Roman" w:cs="Times New Roman"/>
        </w:rPr>
        <w:t xml:space="preserve">alle Passagiere aus. </w:t>
      </w:r>
      <w:r w:rsidR="00435D2D">
        <w:rPr>
          <w:rFonts w:ascii="Times New Roman" w:hAnsi="Times New Roman" w:cs="Times New Roman"/>
        </w:rPr>
        <w:t xml:space="preserve">Die </w:t>
      </w:r>
      <w:r w:rsidR="00435D2D" w:rsidRPr="00435D2D">
        <w:rPr>
          <w:rFonts w:ascii="Times New Roman" w:hAnsi="Times New Roman" w:cs="Times New Roman"/>
          <w:u w:val="single"/>
        </w:rPr>
        <w:t>Auslastung</w:t>
      </w:r>
      <w:r w:rsidR="00435D2D">
        <w:rPr>
          <w:rFonts w:ascii="Times New Roman" w:hAnsi="Times New Roman" w:cs="Times New Roman"/>
        </w:rPr>
        <w:t xml:space="preserve"> eines Personentransportfahrzeugs ist der Anteil der belegten Sitze.</w:t>
      </w:r>
      <w:r w:rsidR="00C150C9">
        <w:rPr>
          <w:rFonts w:ascii="Times New Roman" w:hAnsi="Times New Roman" w:cs="Times New Roman"/>
        </w:rPr>
        <w:t xml:space="preserve"> </w:t>
      </w:r>
    </w:p>
    <w:p w14:paraId="681F2A20" w14:textId="33E7E40F" w:rsidR="00A71618" w:rsidRPr="00A71618" w:rsidRDefault="00A71618" w:rsidP="00A71618">
      <w:pPr>
        <w:pStyle w:val="Aufgabentext"/>
        <w:spacing w:before="120"/>
        <w:ind w:left="360"/>
        <w:jc w:val="both"/>
        <w:rPr>
          <w:rFonts w:ascii="Times New Roman" w:hAnsi="Times New Roman" w:cs="Times New Roman"/>
        </w:rPr>
      </w:pPr>
      <w:r w:rsidRPr="00A71618">
        <w:rPr>
          <w:rFonts w:ascii="Times New Roman" w:hAnsi="Times New Roman" w:cs="Times New Roman"/>
        </w:rPr>
        <w:t xml:space="preserve">Ein </w:t>
      </w:r>
      <w:r w:rsidRPr="00A71618">
        <w:rPr>
          <w:rFonts w:ascii="Times New Roman" w:hAnsi="Times New Roman" w:cs="Times New Roman"/>
          <w:b/>
          <w:bCs/>
        </w:rPr>
        <w:t>Bus</w:t>
      </w:r>
      <w:r w:rsidRPr="00A71618">
        <w:rPr>
          <w:rFonts w:ascii="Times New Roman" w:hAnsi="Times New Roman" w:cs="Times New Roman"/>
        </w:rPr>
        <w:t xml:space="preserve"> ist ein Personentransportfahrzeug</w:t>
      </w:r>
      <w:r w:rsidR="00EE1BEF">
        <w:rPr>
          <w:rFonts w:ascii="Times New Roman" w:hAnsi="Times New Roman" w:cs="Times New Roman"/>
        </w:rPr>
        <w:t>.</w:t>
      </w:r>
      <w:r w:rsidRPr="00A71618">
        <w:rPr>
          <w:rFonts w:ascii="Times New Roman" w:hAnsi="Times New Roman" w:cs="Times New Roman"/>
        </w:rPr>
        <w:t xml:space="preserve"> </w:t>
      </w:r>
      <w:r w:rsidR="00BF2D88">
        <w:rPr>
          <w:rFonts w:ascii="Times New Roman" w:hAnsi="Times New Roman" w:cs="Times New Roman"/>
        </w:rPr>
        <w:t>Der Fahrer muss einen Führerschein haben, der ihn berechtigt einen Bus zu fahren.</w:t>
      </w:r>
    </w:p>
    <w:p w14:paraId="295CBC70" w14:textId="0153648E" w:rsidR="00A71618" w:rsidRPr="00A71618" w:rsidRDefault="00A71618" w:rsidP="00A71618">
      <w:pPr>
        <w:pStyle w:val="Aufgabentext"/>
        <w:spacing w:before="120"/>
        <w:ind w:left="360"/>
        <w:jc w:val="both"/>
        <w:rPr>
          <w:rFonts w:ascii="Times New Roman" w:hAnsi="Times New Roman" w:cs="Times New Roman"/>
          <w:lang w:val="en-GB"/>
        </w:rPr>
      </w:pPr>
      <w:r w:rsidRPr="00A71618">
        <w:rPr>
          <w:rFonts w:ascii="Times New Roman" w:hAnsi="Times New Roman" w:cs="Times New Roman"/>
          <w:b/>
          <w:bCs/>
        </w:rPr>
        <w:t>Lkws</w:t>
      </w:r>
      <w:r w:rsidRPr="00A71618">
        <w:rPr>
          <w:rFonts w:ascii="Times New Roman" w:hAnsi="Times New Roman" w:cs="Times New Roman"/>
        </w:rPr>
        <w:t xml:space="preserve"> haben eine Ladefläche mit einer bestimmten Größe in Quadratmetern. Lkws können beladen und entladen werden, wobei immer berücksichtigt wird, dass die maximale Ladefläche nicht überschritten werden darf und dass nicht mehr entladen werden kann als auf der Ladefläche steht. Außerdem soll die aktuelle </w:t>
      </w:r>
      <w:r w:rsidRPr="00A71618">
        <w:rPr>
          <w:rFonts w:ascii="Times New Roman" w:hAnsi="Times New Roman" w:cs="Times New Roman"/>
          <w:u w:val="single"/>
        </w:rPr>
        <w:t>Auslastung</w:t>
      </w:r>
      <w:r w:rsidRPr="00A71618">
        <w:rPr>
          <w:rFonts w:ascii="Times New Roman" w:hAnsi="Times New Roman" w:cs="Times New Roman"/>
        </w:rPr>
        <w:t xml:space="preserve"> der Ladefläche als Prozentwert abrufbar sein.</w:t>
      </w:r>
    </w:p>
    <w:p w14:paraId="48165FB1" w14:textId="7483C90E" w:rsidR="00470F80" w:rsidRPr="00A71618" w:rsidRDefault="00470F80" w:rsidP="00A71618">
      <w:pPr>
        <w:pStyle w:val="Aufgabentext"/>
        <w:spacing w:before="120"/>
        <w:ind w:left="360"/>
        <w:jc w:val="both"/>
        <w:rPr>
          <w:rFonts w:ascii="Times New Roman" w:hAnsi="Times New Roman" w:cs="Times New Roman"/>
        </w:rPr>
      </w:pPr>
      <w:r>
        <w:rPr>
          <w:rFonts w:ascii="Times New Roman" w:hAnsi="Times New Roman" w:cs="Times New Roman"/>
        </w:rPr>
        <w:t xml:space="preserve">Die </w:t>
      </w:r>
      <w:r w:rsidRPr="00DB45A2">
        <w:rPr>
          <w:rFonts w:ascii="Times New Roman" w:hAnsi="Times New Roman" w:cs="Times New Roman"/>
          <w:b/>
          <w:bCs/>
        </w:rPr>
        <w:t>Unternehmensverwaltung</w:t>
      </w:r>
      <w:r>
        <w:rPr>
          <w:rFonts w:ascii="Times New Roman" w:hAnsi="Times New Roman" w:cs="Times New Roman"/>
        </w:rPr>
        <w:t xml:space="preserve"> hat eine Liste aller Fahrzeuge (Fuhrpark), aller Mitarbeiter (Personal) und aller Abteilungen.</w:t>
      </w:r>
      <w:r w:rsidR="00EE1BEF">
        <w:rPr>
          <w:rFonts w:ascii="Times New Roman" w:hAnsi="Times New Roman" w:cs="Times New Roman"/>
        </w:rPr>
        <w:t xml:space="preserve"> </w:t>
      </w:r>
      <w:r w:rsidR="00657A96">
        <w:rPr>
          <w:rFonts w:ascii="Times New Roman" w:hAnsi="Times New Roman" w:cs="Times New Roman"/>
        </w:rPr>
        <w:t xml:space="preserve">Zusätzlich werden die </w:t>
      </w:r>
      <w:r w:rsidR="00EE1BEF">
        <w:rPr>
          <w:rFonts w:ascii="Times New Roman" w:hAnsi="Times New Roman" w:cs="Times New Roman"/>
        </w:rPr>
        <w:t xml:space="preserve">Schichtarbeiter </w:t>
      </w:r>
      <w:r w:rsidR="00657A96">
        <w:rPr>
          <w:rFonts w:ascii="Times New Roman" w:hAnsi="Times New Roman" w:cs="Times New Roman"/>
        </w:rPr>
        <w:t>nicht nur in der Persolnalliste sondern auch in einer zusätzlichen Liste geführt, damit</w:t>
      </w:r>
      <w:r w:rsidR="00EE1BEF">
        <w:rPr>
          <w:rFonts w:ascii="Times New Roman" w:hAnsi="Times New Roman" w:cs="Times New Roman"/>
        </w:rPr>
        <w:t xml:space="preserve">, damit die </w:t>
      </w:r>
      <w:r w:rsidR="00657A96">
        <w:rPr>
          <w:rFonts w:ascii="Times New Roman" w:hAnsi="Times New Roman" w:cs="Times New Roman"/>
        </w:rPr>
        <w:t xml:space="preserve">anpassung der </w:t>
      </w:r>
      <w:r w:rsidR="00EE1BEF">
        <w:rPr>
          <w:rFonts w:ascii="Times New Roman" w:hAnsi="Times New Roman" w:cs="Times New Roman"/>
        </w:rPr>
        <w:t xml:space="preserve">Stundenzahl </w:t>
      </w:r>
      <w:r w:rsidR="00657A96">
        <w:rPr>
          <w:rFonts w:ascii="Times New Roman" w:hAnsi="Times New Roman" w:cs="Times New Roman"/>
        </w:rPr>
        <w:t xml:space="preserve">einfacher </w:t>
      </w:r>
      <w:r w:rsidR="00EE1BEF">
        <w:rPr>
          <w:rFonts w:ascii="Times New Roman" w:hAnsi="Times New Roman" w:cs="Times New Roman"/>
        </w:rPr>
        <w:t>verwaltet werden kann.</w:t>
      </w:r>
    </w:p>
    <w:p w14:paraId="69ADB8EF" w14:textId="4A941559" w:rsidR="00D20971" w:rsidRPr="0019330B" w:rsidRDefault="00D20971" w:rsidP="0019330B">
      <w:pPr>
        <w:pStyle w:val="Aufgabentext"/>
        <w:pBdr>
          <w:top w:val="single" w:sz="4" w:space="1" w:color="auto"/>
        </w:pBdr>
        <w:jc w:val="both"/>
        <w:rPr>
          <w:rFonts w:ascii="Times New Roman" w:hAnsi="Times New Roman" w:cs="Times New Roman"/>
        </w:rPr>
      </w:pPr>
    </w:p>
    <w:p w14:paraId="09BDA042" w14:textId="78ECEDD1" w:rsidR="00DB45A2" w:rsidRPr="00DB45A2" w:rsidRDefault="00AD162B" w:rsidP="00D11929">
      <w:pPr>
        <w:pStyle w:val="Aufgabentext"/>
        <w:numPr>
          <w:ilvl w:val="0"/>
          <w:numId w:val="11"/>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ind w:left="4253"/>
        <w:jc w:val="both"/>
      </w:pPr>
      <w:r>
        <w:rPr>
          <w:noProof/>
        </w:rPr>
        <mc:AlternateContent>
          <mc:Choice Requires="wps">
            <w:drawing>
              <wp:anchor distT="0" distB="0" distL="114300" distR="114300" simplePos="0" relativeHeight="251663360" behindDoc="0" locked="0" layoutInCell="1" allowOverlap="1" wp14:anchorId="79C0AC80" wp14:editId="05628A91">
                <wp:simplePos x="0" y="0"/>
                <wp:positionH relativeFrom="margin">
                  <wp:align>left</wp:align>
                </wp:positionH>
                <wp:positionV relativeFrom="paragraph">
                  <wp:posOffset>76200</wp:posOffset>
                </wp:positionV>
                <wp:extent cx="2368550" cy="984250"/>
                <wp:effectExtent l="0" t="0" r="12700" b="25400"/>
                <wp:wrapSquare wrapText="bothSides"/>
                <wp:docPr id="7" name="Scroll: Vertical 7"/>
                <wp:cNvGraphicFramePr/>
                <a:graphic xmlns:a="http://schemas.openxmlformats.org/drawingml/2006/main">
                  <a:graphicData uri="http://schemas.microsoft.com/office/word/2010/wordprocessingShape">
                    <wps:wsp>
                      <wps:cNvSpPr/>
                      <wps:spPr>
                        <a:xfrm>
                          <a:off x="0" y="0"/>
                          <a:ext cx="2368550" cy="984250"/>
                        </a:xfrm>
                        <a:prstGeom prst="verticalScroll">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B8D501" w14:textId="45D2F4BF" w:rsidR="00D11929" w:rsidRDefault="00D11929" w:rsidP="00D11929">
                            <w:pPr>
                              <w:pStyle w:val="Listenabsatz"/>
                              <w:ind w:left="142" w:hanging="142"/>
                              <w:rPr>
                                <w:rFonts w:ascii="Bradley Hand ITC" w:hAnsi="Bradley Hand ITC"/>
                                <w:b/>
                                <w:bCs/>
                                <w:color w:val="000000" w:themeColor="text1"/>
                                <w:sz w:val="24"/>
                                <w:szCs w:val="24"/>
                              </w:rPr>
                            </w:pPr>
                            <w:r>
                              <w:rPr>
                                <w:rFonts w:ascii="Bradley Hand ITC" w:hAnsi="Bradley Hand ITC"/>
                                <w:b/>
                                <w:bCs/>
                                <w:color w:val="000000" w:themeColor="text1"/>
                                <w:sz w:val="24"/>
                                <w:szCs w:val="24"/>
                              </w:rPr>
                              <w:t>...</w:t>
                            </w:r>
                          </w:p>
                          <w:p w14:paraId="130EBDA8" w14:textId="0D206469" w:rsidR="00D11929" w:rsidRDefault="00D11929" w:rsidP="00D11929">
                            <w:pPr>
                              <w:pStyle w:val="Listenabsatz"/>
                              <w:ind w:left="142" w:hanging="142"/>
                              <w:rPr>
                                <w:rFonts w:ascii="Bradley Hand ITC" w:hAnsi="Bradley Hand ITC"/>
                                <w:b/>
                                <w:bCs/>
                                <w:color w:val="000000" w:themeColor="text1"/>
                                <w:sz w:val="24"/>
                                <w:szCs w:val="24"/>
                              </w:rPr>
                            </w:pPr>
                            <w:r>
                              <w:rPr>
                                <w:rFonts w:ascii="Bradley Hand ITC" w:hAnsi="Bradley Hand ITC"/>
                                <w:b/>
                                <w:bCs/>
                                <w:color w:val="000000" w:themeColor="text1"/>
                                <w:sz w:val="24"/>
                                <w:szCs w:val="24"/>
                              </w:rPr>
                              <w:t>7</w:t>
                            </w:r>
                            <w:r w:rsidRPr="00D21968">
                              <w:rPr>
                                <w:rFonts w:ascii="Bradley Hand ITC" w:hAnsi="Bradley Hand ITC"/>
                                <w:b/>
                                <w:bCs/>
                                <w:color w:val="000000" w:themeColor="text1"/>
                                <w:sz w:val="24"/>
                                <w:szCs w:val="24"/>
                              </w:rPr>
                              <w:t xml:space="preserve">. </w:t>
                            </w:r>
                            <w:r>
                              <w:rPr>
                                <w:rFonts w:ascii="Bradley Hand ITC" w:hAnsi="Bradley Hand ITC"/>
                                <w:b/>
                                <w:bCs/>
                                <w:color w:val="000000" w:themeColor="text1"/>
                                <w:sz w:val="24"/>
                                <w:szCs w:val="24"/>
                              </w:rPr>
                              <w:t xml:space="preserve">Überladung </w:t>
                            </w:r>
                          </w:p>
                          <w:p w14:paraId="7FD6E56F" w14:textId="235C4FF9" w:rsidR="00D11929" w:rsidRPr="00D11929" w:rsidRDefault="00D11929" w:rsidP="00D11929">
                            <w:pPr>
                              <w:pStyle w:val="Listenabsatz"/>
                              <w:ind w:left="142" w:hanging="142"/>
                              <w:rPr>
                                <w:rFonts w:ascii="Bradley Hand ITC" w:hAnsi="Bradley Hand ITC"/>
                                <w:b/>
                                <w:bCs/>
                                <w:color w:val="000000" w:themeColor="text1"/>
                              </w:rPr>
                            </w:pPr>
                            <w:r>
                              <w:rPr>
                                <w:rFonts w:ascii="Bradley Hand ITC" w:hAnsi="Bradley Hand ITC"/>
                                <w:b/>
                                <w:bCs/>
                                <w:color w:val="000000" w:themeColor="text1"/>
                                <w:sz w:val="24"/>
                                <w:szCs w:val="24"/>
                              </w:rPr>
                              <w:t>8. Komposition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0AC80" id="Scroll: Vertical 7" o:spid="_x0000_s1030" type="#_x0000_t97" style="position:absolute;left:0;text-align:left;margin-left:0;margin-top:6pt;width:186.5pt;height:7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" fillcolor="white [3212]" strokecolor="#243f60 [1604]" strokeweight="2pt">
                <v:textbox>
                  <w:txbxContent>
                    <w:p w14:paraId="2EB8D501" w14:textId="45D2F4BF" w:rsidR="00D11929" w:rsidRDefault="00D11929" w:rsidP="00D11929">
                      <w:pPr>
                        <w:pStyle w:val="Listenabsatz"/>
                        <w:ind w:left="142" w:hanging="142"/>
                        <w:rPr>
                          <w:rFonts w:ascii="Bradley Hand ITC" w:hAnsi="Bradley Hand ITC"/>
                          <w:b/>
                          <w:bCs/>
                          <w:color w:val="000000" w:themeColor="text1"/>
                          <w:sz w:val="24"/>
                          <w:szCs w:val="24"/>
                          <w:lang/>
                        </w:rPr>
                      </w:pPr>
                      <w:r>
                        <w:rPr>
                          <w:rFonts w:ascii="Bradley Hand ITC" w:hAnsi="Bradley Hand ITC"/>
                          <w:b/>
                          <w:bCs/>
                          <w:color w:val="000000" w:themeColor="text1"/>
                          <w:sz w:val="24"/>
                          <w:szCs w:val="24"/>
                          <w:lang/>
                        </w:rPr>
                        <w:t>...</w:t>
                      </w:r>
                    </w:p>
                    <w:p w14:paraId="130EBDA8" w14:textId="0D206469" w:rsidR="00D11929" w:rsidRDefault="00D11929" w:rsidP="00D11929">
                      <w:pPr>
                        <w:pStyle w:val="Listenabsatz"/>
                        <w:ind w:left="142" w:hanging="142"/>
                        <w:rPr>
                          <w:rFonts w:ascii="Bradley Hand ITC" w:hAnsi="Bradley Hand ITC"/>
                          <w:b/>
                          <w:bCs/>
                          <w:color w:val="000000" w:themeColor="text1"/>
                          <w:sz w:val="24"/>
                          <w:szCs w:val="24"/>
                          <w:lang/>
                        </w:rPr>
                      </w:pPr>
                      <w:r>
                        <w:rPr>
                          <w:rFonts w:ascii="Bradley Hand ITC" w:hAnsi="Bradley Hand ITC"/>
                          <w:b/>
                          <w:bCs/>
                          <w:color w:val="000000" w:themeColor="text1"/>
                          <w:sz w:val="24"/>
                          <w:szCs w:val="24"/>
                          <w:lang/>
                        </w:rPr>
                        <w:t>7</w:t>
                      </w:r>
                      <w:r w:rsidRPr="00D21968">
                        <w:rPr>
                          <w:rFonts w:ascii="Bradley Hand ITC" w:hAnsi="Bradley Hand ITC"/>
                          <w:b/>
                          <w:bCs/>
                          <w:color w:val="000000" w:themeColor="text1"/>
                          <w:sz w:val="24"/>
                          <w:szCs w:val="24"/>
                          <w:lang/>
                        </w:rPr>
                        <w:t xml:space="preserve">. </w:t>
                      </w:r>
                      <w:r>
                        <w:rPr>
                          <w:rFonts w:ascii="Bradley Hand ITC" w:hAnsi="Bradley Hand ITC"/>
                          <w:b/>
                          <w:bCs/>
                          <w:color w:val="000000" w:themeColor="text1"/>
                          <w:sz w:val="24"/>
                          <w:szCs w:val="24"/>
                          <w:lang/>
                        </w:rPr>
                        <w:t xml:space="preserve">Überladung </w:t>
                      </w:r>
                    </w:p>
                    <w:p w14:paraId="7FD6E56F" w14:textId="235C4FF9" w:rsidR="00D11929" w:rsidRPr="00D11929" w:rsidRDefault="00D11929" w:rsidP="00D11929">
                      <w:pPr>
                        <w:pStyle w:val="Listenabsatz"/>
                        <w:ind w:left="142" w:hanging="142"/>
                        <w:rPr>
                          <w:rFonts w:ascii="Bradley Hand ITC" w:hAnsi="Bradley Hand ITC"/>
                          <w:b/>
                          <w:bCs/>
                          <w:color w:val="000000" w:themeColor="text1"/>
                          <w:lang/>
                        </w:rPr>
                      </w:pPr>
                      <w:r>
                        <w:rPr>
                          <w:rFonts w:ascii="Bradley Hand ITC" w:hAnsi="Bradley Hand ITC"/>
                          <w:b/>
                          <w:bCs/>
                          <w:color w:val="000000" w:themeColor="text1"/>
                          <w:sz w:val="24"/>
                          <w:szCs w:val="24"/>
                          <w:lang/>
                        </w:rPr>
                        <w:t>8. Komposition</w:t>
                      </w:r>
                    </w:p>
                  </w:txbxContent>
                </v:textbox>
                <w10:wrap type="square" anchorx="margin"/>
              </v:shape>
            </w:pict>
          </mc:Fallback>
        </mc:AlternateContent>
      </w:r>
      <w:r w:rsidR="00DB45A2">
        <w:t xml:space="preserve">Recherchiere das Thema </w:t>
      </w:r>
      <w:r w:rsidR="00DB45A2" w:rsidRPr="0019308E">
        <w:rPr>
          <w:u w:val="single"/>
        </w:rPr>
        <w:t>Überladung</w:t>
      </w:r>
      <w:r w:rsidR="00DB45A2">
        <w:t xml:space="preserve"> (overloading) und das Thema </w:t>
      </w:r>
      <w:r w:rsidR="00DB45A2" w:rsidRPr="0019308E">
        <w:rPr>
          <w:u w:val="single"/>
        </w:rPr>
        <w:t>Komposition</w:t>
      </w:r>
      <w:r w:rsidR="001C1C9A">
        <w:rPr>
          <w:u w:val="single"/>
        </w:rPr>
        <w:t xml:space="preserve"> </w:t>
      </w:r>
      <w:r w:rsidR="001C1C9A" w:rsidRPr="001C1C9A">
        <w:t>(vs. Aggregation)</w:t>
      </w:r>
      <w:r w:rsidR="00DB45A2" w:rsidRPr="001C1C9A">
        <w:t>.</w:t>
      </w:r>
      <w:r w:rsidR="00DB45A2">
        <w:t xml:space="preserve"> Passe anschließend nochmal die Namen Deiner Methoden an und eine der Beziehungsrauten an. </w:t>
      </w:r>
    </w:p>
    <w:p w14:paraId="2EFB303B" w14:textId="278F41DF" w:rsidR="0019330B" w:rsidRPr="008D2F85" w:rsidRDefault="00612100" w:rsidP="00D11929">
      <w:pPr>
        <w:pStyle w:val="Aufgabentext"/>
        <w:numPr>
          <w:ilvl w:val="0"/>
          <w:numId w:val="11"/>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ind w:left="4253"/>
        <w:jc w:val="both"/>
      </w:pPr>
      <w:r>
        <w:t>Und jetzt implementiere Dein Modell in Java.</w:t>
      </w:r>
    </w:p>
    <w:p w14:paraId="3DDEC90D" w14:textId="59926EED" w:rsidR="008D2F85" w:rsidRDefault="008D2F85">
      <w:bookmarkStart w:id="0" w:name="_GoBack"/>
      <w:bookmarkEnd w:id="0"/>
    </w:p>
    <w:p w14:paraId="3885C369" w14:textId="77777777" w:rsidR="008D2F85" w:rsidRDefault="008D2F85" w:rsidP="008D2F85">
      <w:pPr>
        <w:pStyle w:val="Aufgabentext"/>
        <w:spacing w:before="120"/>
        <w:jc w:val="both"/>
        <w:rPr>
          <w:b/>
          <w:bCs/>
        </w:rPr>
      </w:pPr>
    </w:p>
    <w:p w14:paraId="46FC41BE" w14:textId="50739F72" w:rsidR="008D2F85" w:rsidRPr="008D2F85" w:rsidRDefault="008D2F85" w:rsidP="008D2F85">
      <w:pPr>
        <w:pStyle w:val="Aufgabentext"/>
        <w:spacing w:before="120"/>
        <w:jc w:val="both"/>
        <w:rPr>
          <w:b/>
          <w:bCs/>
        </w:rPr>
      </w:pPr>
      <w:r w:rsidRPr="00235BA5">
        <w:rPr>
          <w:b/>
          <w:bCs/>
        </w:rPr>
        <w:t xml:space="preserve">Aufgabe </w:t>
      </w:r>
      <w:r>
        <w:rPr>
          <w:b/>
          <w:bCs/>
        </w:rPr>
        <w:t>3</w:t>
      </w:r>
    </w:p>
    <w:p w14:paraId="5672F089" w14:textId="7B2B5A0D" w:rsidR="008D2F85" w:rsidRDefault="008D2F85" w:rsidP="008D2F85">
      <w:pPr>
        <w:pStyle w:val="Aufgabentext"/>
        <w:spacing w:before="120"/>
        <w:jc w:val="both"/>
      </w:pPr>
      <w:r>
        <w:t>Die Toolbox ist jetzt endlich so voll, dass wir uns mit dem Speichern in Dateien befassen können.</w:t>
      </w:r>
    </w:p>
    <w:p w14:paraId="252CE93B" w14:textId="77777777" w:rsidR="008D2F85" w:rsidRPr="00235BA5" w:rsidRDefault="008D2F85" w:rsidP="008D2F85">
      <w:pPr>
        <w:pStyle w:val="Aufgabentext"/>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jc w:val="both"/>
      </w:pPr>
    </w:p>
    <w:sectPr w:rsidR="008D2F85" w:rsidRPr="00235BA5" w:rsidSect="001B23B7">
      <w:footerReference w:type="default" r:id="rId10"/>
      <w:headerReference w:type="first" r:id="rId11"/>
      <w:footerReference w:type="first" r:id="rId12"/>
      <w:pgSz w:w="11906" w:h="16838"/>
      <w:pgMar w:top="720" w:right="720" w:bottom="72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23089" w14:textId="77777777" w:rsidR="00577C27" w:rsidRDefault="00577C27" w:rsidP="003D2EEB">
      <w:r>
        <w:separator/>
      </w:r>
    </w:p>
  </w:endnote>
  <w:endnote w:type="continuationSeparator" w:id="0">
    <w:p w14:paraId="5E529592" w14:textId="77777777" w:rsidR="00577C27" w:rsidRDefault="00577C27"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4119C" w14:textId="77777777" w:rsidR="00BD3F65" w:rsidRDefault="00AD574C">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14:paraId="6054699B" w14:textId="77777777" w:rsidR="00BD3F65" w:rsidRDefault="00BD3F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E4BC3" w14:textId="77777777" w:rsidR="00BD3F65" w:rsidRDefault="00AD574C">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p w14:paraId="2FBD423F" w14:textId="77777777" w:rsidR="00BD3F65" w:rsidRDefault="00BD3F65" w:rsidP="00BD3F65">
    <w:pPr>
      <w:pStyle w:val="Fuzeile"/>
      <w:tabs>
        <w:tab w:val="clear" w:pos="9072"/>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219A2" w14:textId="77777777" w:rsidR="00577C27" w:rsidRDefault="00577C27" w:rsidP="003D2EEB">
      <w:r>
        <w:separator/>
      </w:r>
    </w:p>
  </w:footnote>
  <w:footnote w:type="continuationSeparator" w:id="0">
    <w:p w14:paraId="723458B6" w14:textId="77777777" w:rsidR="00577C27" w:rsidRDefault="00577C27"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61EAC" w14:textId="77777777" w:rsidR="003D2EEB" w:rsidRDefault="003D2EEB">
    <w:pPr>
      <w:pStyle w:val="Kopfzeile"/>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6" name="Grafik 6"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p>
  <w:p w14:paraId="7A035ED5" w14:textId="77777777" w:rsidR="003D2EEB" w:rsidRDefault="003D2EEB">
    <w:pPr>
      <w:pStyle w:val="Kopfzeile"/>
    </w:pPr>
  </w:p>
  <w:p w14:paraId="6E5A13FA" w14:textId="1AE59EC3" w:rsidR="00024A00" w:rsidRPr="007A053D" w:rsidRDefault="00927866" w:rsidP="00927866">
    <w:pPr>
      <w:pStyle w:val="Kopfzeile"/>
      <w:tabs>
        <w:tab w:val="clear" w:pos="4536"/>
        <w:tab w:val="clear" w:pos="9072"/>
        <w:tab w:val="center" w:pos="5670"/>
      </w:tabs>
      <w:rPr>
        <w:sz w:val="28"/>
      </w:rPr>
    </w:pPr>
    <w:r>
      <w:rPr>
        <w:sz w:val="28"/>
      </w:rPr>
      <w:tab/>
    </w:r>
    <w:r w:rsidR="007A053D">
      <w:rPr>
        <w:sz w:val="28"/>
      </w:rPr>
      <w:t xml:space="preserve">Thema: </w:t>
    </w:r>
    <w:r w:rsidR="00F71FF6">
      <w:rPr>
        <w:sz w:val="28"/>
      </w:rPr>
      <w:t>Objektorientierte</w:t>
    </w:r>
    <w:r w:rsidR="007A053D">
      <w:rPr>
        <w:sz w:val="28"/>
      </w:rPr>
      <w:t xml:space="preserve"> </w:t>
    </w:r>
    <w:r w:rsidR="00F71FF6">
      <w:rPr>
        <w:sz w:val="28"/>
      </w:rPr>
      <w:t>Beziehungen</w:t>
    </w:r>
  </w:p>
  <w:p w14:paraId="471B037B" w14:textId="77777777" w:rsidR="00DA3838" w:rsidRDefault="00DA3838" w:rsidP="00BE0AE4">
    <w:pPr>
      <w:pStyle w:val="Kopfzeile"/>
      <w:pBdr>
        <w:bottom w:val="single" w:sz="4" w:space="1" w:color="auto"/>
      </w:pBdr>
      <w:tabs>
        <w:tab w:val="clear" w:pos="4536"/>
        <w:tab w:val="clear" w:pos="9072"/>
        <w:tab w:val="left" w:pos="851"/>
      </w:tabs>
    </w:pPr>
  </w:p>
  <w:p w14:paraId="10BD4EBE" w14:textId="1E865CAB" w:rsidR="00BE0AE4" w:rsidRPr="003D2EEB" w:rsidRDefault="00927866" w:rsidP="00927866">
    <w:pPr>
      <w:pStyle w:val="Kopfzeile"/>
      <w:pBdr>
        <w:bottom w:val="single" w:sz="4" w:space="1" w:color="auto"/>
      </w:pBdr>
      <w:tabs>
        <w:tab w:val="clear" w:pos="4536"/>
        <w:tab w:val="clear" w:pos="9072"/>
        <w:tab w:val="left" w:pos="7938"/>
      </w:tabs>
    </w:pPr>
    <w:r>
      <w:t>Name:</w:t>
    </w:r>
    <w:r>
      <w:tab/>
    </w:r>
    <w:r w:rsidR="00BE0AE4">
      <w:t>Datum:</w:t>
    </w:r>
    <w:r w:rsidR="00DA38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A91"/>
    <w:multiLevelType w:val="hybridMultilevel"/>
    <w:tmpl w:val="E88CF482"/>
    <w:lvl w:ilvl="0" w:tplc="2904F9E2">
      <w:start w:val="2"/>
      <w:numFmt w:val="bullet"/>
      <w:lvlText w:val="-"/>
      <w:lvlJc w:val="left"/>
      <w:pPr>
        <w:ind w:left="720" w:hanging="360"/>
      </w:pPr>
      <w:rPr>
        <w:rFonts w:ascii="Roboto Condensed Light" w:eastAsiaTheme="minorHAnsi" w:hAnsi="Roboto Condensed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E120D8"/>
    <w:multiLevelType w:val="hybridMultilevel"/>
    <w:tmpl w:val="90904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96362C"/>
    <w:multiLevelType w:val="hybridMultilevel"/>
    <w:tmpl w:val="D0DAB71A"/>
    <w:lvl w:ilvl="0" w:tplc="EF58A06A">
      <w:start w:val="1"/>
      <w:numFmt w:val="bullet"/>
      <w:lvlText w:val=""/>
      <w:lvlJc w:val="left"/>
      <w:pPr>
        <w:ind w:left="720" w:hanging="360"/>
      </w:pPr>
      <w:rPr>
        <w:rFonts w:ascii="Symbol" w:hAnsi="Symbol" w:hint="default"/>
      </w:rPr>
    </w:lvl>
    <w:lvl w:ilvl="1" w:tplc="722A3FEC">
      <w:start w:val="1"/>
      <w:numFmt w:val="bullet"/>
      <w:lvlText w:val="o"/>
      <w:lvlJc w:val="left"/>
      <w:pPr>
        <w:ind w:left="1440" w:hanging="360"/>
      </w:pPr>
      <w:rPr>
        <w:rFonts w:ascii="Courier New" w:hAnsi="Courier New" w:hint="default"/>
      </w:rPr>
    </w:lvl>
    <w:lvl w:ilvl="2" w:tplc="C79E7B02">
      <w:start w:val="1"/>
      <w:numFmt w:val="bullet"/>
      <w:lvlText w:val=""/>
      <w:lvlJc w:val="left"/>
      <w:pPr>
        <w:ind w:left="2160" w:hanging="360"/>
      </w:pPr>
      <w:rPr>
        <w:rFonts w:ascii="Wingdings" w:hAnsi="Wingdings" w:hint="default"/>
      </w:rPr>
    </w:lvl>
    <w:lvl w:ilvl="3" w:tplc="5FDE4CC4">
      <w:start w:val="1"/>
      <w:numFmt w:val="bullet"/>
      <w:lvlText w:val=""/>
      <w:lvlJc w:val="left"/>
      <w:pPr>
        <w:ind w:left="2880" w:hanging="360"/>
      </w:pPr>
      <w:rPr>
        <w:rFonts w:ascii="Symbol" w:hAnsi="Symbol" w:hint="default"/>
      </w:rPr>
    </w:lvl>
    <w:lvl w:ilvl="4" w:tplc="6E48619E">
      <w:start w:val="1"/>
      <w:numFmt w:val="bullet"/>
      <w:lvlText w:val="o"/>
      <w:lvlJc w:val="left"/>
      <w:pPr>
        <w:ind w:left="3600" w:hanging="360"/>
      </w:pPr>
      <w:rPr>
        <w:rFonts w:ascii="Courier New" w:hAnsi="Courier New" w:hint="default"/>
      </w:rPr>
    </w:lvl>
    <w:lvl w:ilvl="5" w:tplc="5E323808">
      <w:start w:val="1"/>
      <w:numFmt w:val="bullet"/>
      <w:lvlText w:val=""/>
      <w:lvlJc w:val="left"/>
      <w:pPr>
        <w:ind w:left="4320" w:hanging="360"/>
      </w:pPr>
      <w:rPr>
        <w:rFonts w:ascii="Wingdings" w:hAnsi="Wingdings" w:hint="default"/>
      </w:rPr>
    </w:lvl>
    <w:lvl w:ilvl="6" w:tplc="12FA7050">
      <w:start w:val="1"/>
      <w:numFmt w:val="bullet"/>
      <w:lvlText w:val=""/>
      <w:lvlJc w:val="left"/>
      <w:pPr>
        <w:ind w:left="5040" w:hanging="360"/>
      </w:pPr>
      <w:rPr>
        <w:rFonts w:ascii="Symbol" w:hAnsi="Symbol" w:hint="default"/>
      </w:rPr>
    </w:lvl>
    <w:lvl w:ilvl="7" w:tplc="17404762">
      <w:start w:val="1"/>
      <w:numFmt w:val="bullet"/>
      <w:lvlText w:val="o"/>
      <w:lvlJc w:val="left"/>
      <w:pPr>
        <w:ind w:left="5760" w:hanging="360"/>
      </w:pPr>
      <w:rPr>
        <w:rFonts w:ascii="Courier New" w:hAnsi="Courier New" w:hint="default"/>
      </w:rPr>
    </w:lvl>
    <w:lvl w:ilvl="8" w:tplc="F9E2E45A">
      <w:start w:val="1"/>
      <w:numFmt w:val="bullet"/>
      <w:lvlText w:val=""/>
      <w:lvlJc w:val="left"/>
      <w:pPr>
        <w:ind w:left="6480" w:hanging="360"/>
      </w:pPr>
      <w:rPr>
        <w:rFonts w:ascii="Wingdings" w:hAnsi="Wingdings" w:hint="default"/>
      </w:rPr>
    </w:lvl>
  </w:abstractNum>
  <w:abstractNum w:abstractNumId="4" w15:restartNumberingAfterBreak="0">
    <w:nsid w:val="2A28760E"/>
    <w:multiLevelType w:val="hybridMultilevel"/>
    <w:tmpl w:val="A51A6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D847B4"/>
    <w:multiLevelType w:val="hybridMultilevel"/>
    <w:tmpl w:val="F6BC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4640EA1"/>
    <w:multiLevelType w:val="hybridMultilevel"/>
    <w:tmpl w:val="52F0569C"/>
    <w:lvl w:ilvl="0" w:tplc="04070017">
      <w:start w:val="1"/>
      <w:numFmt w:val="lowerLetter"/>
      <w:lvlText w:val="%1)"/>
      <w:lvlJc w:val="left"/>
      <w:pPr>
        <w:ind w:left="1776" w:hanging="360"/>
      </w:pPr>
    </w:lvl>
    <w:lvl w:ilvl="1" w:tplc="08090019">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0" w15:restartNumberingAfterBreak="0">
    <w:nsid w:val="6C3A36AC"/>
    <w:multiLevelType w:val="hybridMultilevel"/>
    <w:tmpl w:val="52F0569C"/>
    <w:lvl w:ilvl="0" w:tplc="0407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5"/>
  </w:num>
  <w:num w:numId="3">
    <w:abstractNumId w:val="7"/>
  </w:num>
  <w:num w:numId="4">
    <w:abstractNumId w:val="8"/>
  </w:num>
  <w:num w:numId="5">
    <w:abstractNumId w:val="0"/>
  </w:num>
  <w:num w:numId="6">
    <w:abstractNumId w:val="1"/>
  </w:num>
  <w:num w:numId="7">
    <w:abstractNumId w:val="3"/>
  </w:num>
  <w:num w:numId="8">
    <w:abstractNumId w:val="4"/>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24A00"/>
    <w:rsid w:val="0003577F"/>
    <w:rsid w:val="00075286"/>
    <w:rsid w:val="000D6DF1"/>
    <w:rsid w:val="00114161"/>
    <w:rsid w:val="0019308E"/>
    <w:rsid w:val="0019330B"/>
    <w:rsid w:val="001A3699"/>
    <w:rsid w:val="001B23B7"/>
    <w:rsid w:val="001B4CD1"/>
    <w:rsid w:val="001C1C9A"/>
    <w:rsid w:val="001E520C"/>
    <w:rsid w:val="00202FA2"/>
    <w:rsid w:val="0022786F"/>
    <w:rsid w:val="00234D1D"/>
    <w:rsid w:val="00235BA5"/>
    <w:rsid w:val="0028256A"/>
    <w:rsid w:val="00320437"/>
    <w:rsid w:val="00336857"/>
    <w:rsid w:val="00375590"/>
    <w:rsid w:val="003A7837"/>
    <w:rsid w:val="003D2EEB"/>
    <w:rsid w:val="003E7109"/>
    <w:rsid w:val="003F1AF4"/>
    <w:rsid w:val="00432B70"/>
    <w:rsid w:val="00434C04"/>
    <w:rsid w:val="00435D2D"/>
    <w:rsid w:val="00444F4D"/>
    <w:rsid w:val="00467184"/>
    <w:rsid w:val="00470F80"/>
    <w:rsid w:val="00472A5B"/>
    <w:rsid w:val="004B7DE8"/>
    <w:rsid w:val="004C6FFA"/>
    <w:rsid w:val="004D2898"/>
    <w:rsid w:val="00546048"/>
    <w:rsid w:val="0055711E"/>
    <w:rsid w:val="0057577D"/>
    <w:rsid w:val="00577C27"/>
    <w:rsid w:val="005804D3"/>
    <w:rsid w:val="005A59A2"/>
    <w:rsid w:val="00612100"/>
    <w:rsid w:val="00644B62"/>
    <w:rsid w:val="00657A96"/>
    <w:rsid w:val="0066775A"/>
    <w:rsid w:val="00681847"/>
    <w:rsid w:val="0068280D"/>
    <w:rsid w:val="00686478"/>
    <w:rsid w:val="00690C9D"/>
    <w:rsid w:val="006C0A93"/>
    <w:rsid w:val="006C30CC"/>
    <w:rsid w:val="006C6D64"/>
    <w:rsid w:val="006E55F9"/>
    <w:rsid w:val="006E6AB7"/>
    <w:rsid w:val="006F3D0D"/>
    <w:rsid w:val="006F7975"/>
    <w:rsid w:val="00707487"/>
    <w:rsid w:val="00717832"/>
    <w:rsid w:val="00723B1D"/>
    <w:rsid w:val="00790813"/>
    <w:rsid w:val="007A053D"/>
    <w:rsid w:val="007E7708"/>
    <w:rsid w:val="007F0B17"/>
    <w:rsid w:val="0080610D"/>
    <w:rsid w:val="00864FBE"/>
    <w:rsid w:val="008A6065"/>
    <w:rsid w:val="008B54D2"/>
    <w:rsid w:val="008D2F85"/>
    <w:rsid w:val="008D41F9"/>
    <w:rsid w:val="008F042E"/>
    <w:rsid w:val="009220AE"/>
    <w:rsid w:val="00927866"/>
    <w:rsid w:val="00947ACF"/>
    <w:rsid w:val="00970B38"/>
    <w:rsid w:val="009A6F19"/>
    <w:rsid w:val="009A79A9"/>
    <w:rsid w:val="009F37D8"/>
    <w:rsid w:val="00A058EE"/>
    <w:rsid w:val="00A71618"/>
    <w:rsid w:val="00AC57CC"/>
    <w:rsid w:val="00AD162B"/>
    <w:rsid w:val="00AD574C"/>
    <w:rsid w:val="00AE4F13"/>
    <w:rsid w:val="00AF2414"/>
    <w:rsid w:val="00B1636A"/>
    <w:rsid w:val="00BD3F65"/>
    <w:rsid w:val="00BD7F7F"/>
    <w:rsid w:val="00BE0AE4"/>
    <w:rsid w:val="00BF1C7C"/>
    <w:rsid w:val="00BF2D88"/>
    <w:rsid w:val="00C150C9"/>
    <w:rsid w:val="00C520E5"/>
    <w:rsid w:val="00C5355D"/>
    <w:rsid w:val="00C622D9"/>
    <w:rsid w:val="00C75F0A"/>
    <w:rsid w:val="00CD429A"/>
    <w:rsid w:val="00CF51C1"/>
    <w:rsid w:val="00D0796E"/>
    <w:rsid w:val="00D11929"/>
    <w:rsid w:val="00D20971"/>
    <w:rsid w:val="00D21968"/>
    <w:rsid w:val="00D249C8"/>
    <w:rsid w:val="00D261A2"/>
    <w:rsid w:val="00D6195A"/>
    <w:rsid w:val="00D66125"/>
    <w:rsid w:val="00D861A9"/>
    <w:rsid w:val="00DA07B5"/>
    <w:rsid w:val="00DA3838"/>
    <w:rsid w:val="00DA4D2B"/>
    <w:rsid w:val="00DB45A2"/>
    <w:rsid w:val="00DD5BE2"/>
    <w:rsid w:val="00E061D0"/>
    <w:rsid w:val="00E4081B"/>
    <w:rsid w:val="00E5240F"/>
    <w:rsid w:val="00E6251F"/>
    <w:rsid w:val="00E96C6C"/>
    <w:rsid w:val="00EA7AD3"/>
    <w:rsid w:val="00EC6067"/>
    <w:rsid w:val="00EE1BEF"/>
    <w:rsid w:val="00EE7DAD"/>
    <w:rsid w:val="00F4403E"/>
    <w:rsid w:val="00F71FF6"/>
    <w:rsid w:val="00FE5742"/>
    <w:rsid w:val="00FF516A"/>
    <w:rsid w:val="03EE2FE6"/>
    <w:rsid w:val="39464C59"/>
    <w:rsid w:val="5A41AEAD"/>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63A24B"/>
  <w15:docId w15:val="{5F42737B-19CE-44D8-A7F1-6CAC53A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282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9035">
      <w:bodyDiv w:val="1"/>
      <w:marLeft w:val="0"/>
      <w:marRight w:val="0"/>
      <w:marTop w:val="0"/>
      <w:marBottom w:val="0"/>
      <w:divBdr>
        <w:top w:val="none" w:sz="0" w:space="0" w:color="auto"/>
        <w:left w:val="none" w:sz="0" w:space="0" w:color="auto"/>
        <w:bottom w:val="none" w:sz="0" w:space="0" w:color="auto"/>
        <w:right w:val="none" w:sz="0" w:space="0" w:color="auto"/>
      </w:divBdr>
    </w:div>
    <w:div w:id="1358846272">
      <w:bodyDiv w:val="1"/>
      <w:marLeft w:val="0"/>
      <w:marRight w:val="0"/>
      <w:marTop w:val="0"/>
      <w:marBottom w:val="0"/>
      <w:divBdr>
        <w:top w:val="none" w:sz="0" w:space="0" w:color="auto"/>
        <w:left w:val="none" w:sz="0" w:space="0" w:color="auto"/>
        <w:bottom w:val="none" w:sz="0" w:space="0" w:color="auto"/>
        <w:right w:val="none" w:sz="0" w:space="0" w:color="auto"/>
      </w:divBdr>
      <w:divsChild>
        <w:div w:id="1492331582">
          <w:marLeft w:val="144"/>
          <w:marRight w:val="0"/>
          <w:marTop w:val="0"/>
          <w:marBottom w:val="0"/>
          <w:divBdr>
            <w:top w:val="none" w:sz="0" w:space="0" w:color="auto"/>
            <w:left w:val="none" w:sz="0" w:space="0" w:color="auto"/>
            <w:bottom w:val="none" w:sz="0" w:space="0" w:color="auto"/>
            <w:right w:val="none" w:sz="0" w:space="0" w:color="auto"/>
          </w:divBdr>
        </w:div>
      </w:divsChild>
    </w:div>
    <w:div w:id="206656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Arbeitsblattvorlage.dotx</Template>
  <TotalTime>0</TotalTime>
  <Pages>4</Pages>
  <Words>1015</Words>
  <Characters>6399</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Esser</dc:creator>
  <cp:lastModifiedBy>Rollins, Alexandra</cp:lastModifiedBy>
  <cp:revision>66</cp:revision>
  <cp:lastPrinted>2017-07-07T16:26:00Z</cp:lastPrinted>
  <dcterms:created xsi:type="dcterms:W3CDTF">2021-04-19T16:00:00Z</dcterms:created>
  <dcterms:modified xsi:type="dcterms:W3CDTF">2021-11-17T08:59:00Z</dcterms:modified>
</cp:coreProperties>
</file>